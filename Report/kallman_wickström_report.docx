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459282" w14:textId="0631C1BD" w:rsidR="000F591C" w:rsidRPr="000F591C" w:rsidRDefault="00ED5B08" w:rsidP="000F591C">
      <w:pPr>
        <w:pStyle w:val="CoverTitle"/>
      </w:pPr>
      <w:r>
        <w:rPr>
          <w:lang w:val="sv-FI" w:eastAsia="sv-FI"/>
        </w:rPr>
        <w:drawing>
          <wp:anchor distT="0" distB="360045" distL="114300" distR="114300" simplePos="0" relativeHeight="251658240" behindDoc="1" locked="0" layoutInCell="1" allowOverlap="1" wp14:anchorId="23481A09" wp14:editId="201B845E">
            <wp:simplePos x="0" y="0"/>
            <wp:positionH relativeFrom="column">
              <wp:posOffset>4445</wp:posOffset>
            </wp:positionH>
            <wp:positionV relativeFrom="page">
              <wp:posOffset>933450</wp:posOffset>
            </wp:positionV>
            <wp:extent cx="1699200" cy="410400"/>
            <wp:effectExtent l="0" t="0" r="0" b="889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cada_logo_CMYK"/>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699200" cy="410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F55857">
        <w:t>Solving a Traveling Salesman Problem with a Genetic Algorithm using the Partially Mapped Crossover Operator.</w:t>
      </w:r>
    </w:p>
    <w:p w14:paraId="28425DB0" w14:textId="77777777" w:rsidR="001620E1" w:rsidRPr="0092354C" w:rsidRDefault="001620E1" w:rsidP="00016118">
      <w:pPr>
        <w:pStyle w:val="CoverTitle"/>
      </w:pPr>
    </w:p>
    <w:p w14:paraId="3E4C53D1" w14:textId="2653D7E6" w:rsidR="008D1DCD" w:rsidRPr="001E10C4" w:rsidRDefault="001E10C4" w:rsidP="008B735A">
      <w:pPr>
        <w:pStyle w:val="Cover-subtitle"/>
        <w:jc w:val="left"/>
        <w:rPr>
          <w:lang w:val="sv-SE"/>
        </w:rPr>
      </w:pPr>
      <w:r w:rsidRPr="001E10C4">
        <w:rPr>
          <w:lang w:val="sv-SE"/>
        </w:rPr>
        <w:t>Maskininlärning och optimering</w:t>
      </w:r>
    </w:p>
    <w:p w14:paraId="11385F81" w14:textId="47609E2E" w:rsidR="00C27C68" w:rsidRPr="000D1E02" w:rsidRDefault="000D1E02" w:rsidP="008B735A">
      <w:pPr>
        <w:jc w:val="left"/>
        <w:rPr>
          <w:sz w:val="28"/>
          <w:szCs w:val="28"/>
          <w:lang w:val="sv-FI"/>
        </w:rPr>
      </w:pPr>
      <w:r w:rsidRPr="000D1E02">
        <w:rPr>
          <w:sz w:val="28"/>
          <w:szCs w:val="28"/>
          <w:lang w:val="sv-FI"/>
        </w:rPr>
        <w:t>John Wickström</w:t>
      </w:r>
      <w:r w:rsidR="00DA6025" w:rsidRPr="000D1E02">
        <w:rPr>
          <w:sz w:val="28"/>
          <w:szCs w:val="28"/>
          <w:lang w:val="sv-FI"/>
        </w:rPr>
        <w:t xml:space="preserve"> </w:t>
      </w:r>
      <w:r w:rsidRPr="000D1E02">
        <w:rPr>
          <w:sz w:val="28"/>
          <w:szCs w:val="28"/>
          <w:lang w:val="sv-FI"/>
        </w:rPr>
        <w:t>&amp; Mattias Kallman</w:t>
      </w:r>
    </w:p>
    <w:p w14:paraId="3AB4A4E4" w14:textId="77777777" w:rsidR="00080719" w:rsidRPr="000D1E02" w:rsidRDefault="00984572">
      <w:pPr>
        <w:spacing w:after="0" w:line="240" w:lineRule="auto"/>
        <w:rPr>
          <w:lang w:val="sv-FI"/>
        </w:rPr>
        <w:sectPr w:rsidR="00080719" w:rsidRPr="000D1E02" w:rsidSect="004C3F2B">
          <w:footerReference w:type="default" r:id="rId12"/>
          <w:footerReference w:type="first" r:id="rId13"/>
          <w:pgSz w:w="11907" w:h="16839" w:code="9"/>
          <w:pgMar w:top="1701" w:right="1418" w:bottom="1701" w:left="1418" w:header="510" w:footer="1429" w:gutter="0"/>
          <w:cols w:space="708"/>
          <w:docGrid w:linePitch="360"/>
        </w:sectPr>
      </w:pPr>
      <w:r w:rsidRPr="000D1E02">
        <w:rPr>
          <w:lang w:val="sv-FI"/>
        </w:rPr>
        <w:br w:type="page"/>
      </w:r>
    </w:p>
    <w:p w14:paraId="5E55C099" w14:textId="77777777" w:rsidR="00E42326" w:rsidRDefault="00E23A7E" w:rsidP="00411096">
      <w:pPr>
        <w:rPr>
          <w:noProof/>
        </w:rPr>
      </w:pPr>
      <w:r>
        <w:rPr>
          <w:rFonts w:ascii="Arial" w:hAnsi="Arial" w:cs="Arial"/>
          <w:b/>
          <w:sz w:val="28"/>
          <w:szCs w:val="28"/>
          <w:lang w:val="sv-SE"/>
        </w:rPr>
        <w:lastRenderedPageBreak/>
        <w:t xml:space="preserve">TABLE OF </w:t>
      </w:r>
      <w:r w:rsidR="00410120" w:rsidRPr="001E10C4">
        <w:rPr>
          <w:rFonts w:ascii="Arial" w:hAnsi="Arial" w:cs="Arial"/>
          <w:b/>
          <w:sz w:val="28"/>
          <w:szCs w:val="28"/>
          <w:lang w:val="sv-SE"/>
        </w:rPr>
        <w:t>CONTENTS</w:t>
      </w:r>
      <w:r w:rsidR="001A6C49">
        <w:rPr>
          <w:rFonts w:ascii="Arial" w:hAnsi="Arial" w:cs="Arial"/>
          <w:b/>
          <w:sz w:val="28"/>
          <w:szCs w:val="28"/>
        </w:rPr>
        <w:fldChar w:fldCharType="begin"/>
      </w:r>
      <w:r w:rsidR="003328BE" w:rsidRPr="001E10C4">
        <w:rPr>
          <w:rFonts w:ascii="Arial" w:hAnsi="Arial" w:cs="Arial"/>
          <w:b/>
          <w:sz w:val="28"/>
          <w:szCs w:val="28"/>
          <w:lang w:val="sv-SE"/>
        </w:rPr>
        <w:instrText xml:space="preserve"> TOC \o "1-3" \h \z \u </w:instrText>
      </w:r>
      <w:r w:rsidR="001A6C49">
        <w:rPr>
          <w:rFonts w:ascii="Arial" w:hAnsi="Arial" w:cs="Arial"/>
          <w:b/>
          <w:sz w:val="28"/>
          <w:szCs w:val="28"/>
        </w:rPr>
        <w:fldChar w:fldCharType="separate"/>
      </w:r>
    </w:p>
    <w:p w14:paraId="6037D863" w14:textId="589EEE5A" w:rsidR="00E42326" w:rsidRDefault="00E42326">
      <w:pPr>
        <w:pStyle w:val="TOC1"/>
        <w:tabs>
          <w:tab w:val="left" w:pos="440"/>
        </w:tabs>
        <w:rPr>
          <w:rFonts w:asciiTheme="minorHAnsi" w:eastAsiaTheme="minorEastAsia" w:hAnsiTheme="minorHAnsi" w:cstheme="minorBidi"/>
          <w:b w:val="0"/>
          <w:noProof/>
          <w:sz w:val="24"/>
          <w:szCs w:val="24"/>
          <w:lang w:val="en-FI" w:eastAsia="en-GB"/>
        </w:rPr>
      </w:pPr>
      <w:hyperlink w:anchor="_Toc58408160" w:history="1">
        <w:r w:rsidRPr="00A316BE">
          <w:rPr>
            <w:rStyle w:val="Hyperlink"/>
            <w:noProof/>
          </w:rPr>
          <w:t>1</w:t>
        </w:r>
        <w:r>
          <w:rPr>
            <w:rFonts w:asciiTheme="minorHAnsi" w:eastAsiaTheme="minorEastAsia" w:hAnsiTheme="minorHAnsi" w:cstheme="minorBidi"/>
            <w:b w:val="0"/>
            <w:noProof/>
            <w:sz w:val="24"/>
            <w:szCs w:val="24"/>
            <w:lang w:val="en-FI" w:eastAsia="en-GB"/>
          </w:rPr>
          <w:tab/>
        </w:r>
        <w:r w:rsidRPr="00A316BE">
          <w:rPr>
            <w:rStyle w:val="Hyperlink"/>
            <w:noProof/>
          </w:rPr>
          <w:t>Problem Formulation</w:t>
        </w:r>
        <w:r>
          <w:rPr>
            <w:noProof/>
            <w:webHidden/>
          </w:rPr>
          <w:tab/>
        </w:r>
        <w:r>
          <w:rPr>
            <w:noProof/>
            <w:webHidden/>
          </w:rPr>
          <w:fldChar w:fldCharType="begin"/>
        </w:r>
        <w:r>
          <w:rPr>
            <w:noProof/>
            <w:webHidden/>
          </w:rPr>
          <w:instrText xml:space="preserve"> PAGEREF _Toc58408160 \h </w:instrText>
        </w:r>
        <w:r>
          <w:rPr>
            <w:noProof/>
            <w:webHidden/>
          </w:rPr>
        </w:r>
        <w:r>
          <w:rPr>
            <w:noProof/>
            <w:webHidden/>
          </w:rPr>
          <w:fldChar w:fldCharType="separate"/>
        </w:r>
        <w:r>
          <w:rPr>
            <w:noProof/>
            <w:webHidden/>
          </w:rPr>
          <w:t>3</w:t>
        </w:r>
        <w:r>
          <w:rPr>
            <w:noProof/>
            <w:webHidden/>
          </w:rPr>
          <w:fldChar w:fldCharType="end"/>
        </w:r>
      </w:hyperlink>
    </w:p>
    <w:p w14:paraId="5975270E" w14:textId="7E3B1189" w:rsidR="00E42326" w:rsidRDefault="00E42326">
      <w:pPr>
        <w:pStyle w:val="TOC2"/>
        <w:rPr>
          <w:rFonts w:asciiTheme="minorHAnsi" w:eastAsiaTheme="minorEastAsia" w:hAnsiTheme="minorHAnsi" w:cstheme="minorBidi"/>
          <w:sz w:val="24"/>
          <w:szCs w:val="24"/>
          <w:lang w:val="en-FI" w:eastAsia="en-GB"/>
        </w:rPr>
      </w:pPr>
      <w:hyperlink w:anchor="_Toc58408161" w:history="1">
        <w:r w:rsidRPr="00A316BE">
          <w:rPr>
            <w:rStyle w:val="Hyperlink"/>
          </w:rPr>
          <w:t>1.1</w:t>
        </w:r>
        <w:r>
          <w:rPr>
            <w:rFonts w:asciiTheme="minorHAnsi" w:eastAsiaTheme="minorEastAsia" w:hAnsiTheme="minorHAnsi" w:cstheme="minorBidi"/>
            <w:sz w:val="24"/>
            <w:szCs w:val="24"/>
            <w:lang w:val="en-FI" w:eastAsia="en-GB"/>
          </w:rPr>
          <w:tab/>
        </w:r>
        <w:r w:rsidRPr="00A316BE">
          <w:rPr>
            <w:rStyle w:val="Hyperlink"/>
          </w:rPr>
          <w:t>Introduction</w:t>
        </w:r>
        <w:r>
          <w:rPr>
            <w:webHidden/>
          </w:rPr>
          <w:tab/>
        </w:r>
        <w:r>
          <w:rPr>
            <w:webHidden/>
          </w:rPr>
          <w:fldChar w:fldCharType="begin"/>
        </w:r>
        <w:r>
          <w:rPr>
            <w:webHidden/>
          </w:rPr>
          <w:instrText xml:space="preserve"> PAGEREF _Toc58408161 \h </w:instrText>
        </w:r>
        <w:r>
          <w:rPr>
            <w:webHidden/>
          </w:rPr>
        </w:r>
        <w:r>
          <w:rPr>
            <w:webHidden/>
          </w:rPr>
          <w:fldChar w:fldCharType="separate"/>
        </w:r>
        <w:r>
          <w:rPr>
            <w:webHidden/>
          </w:rPr>
          <w:t>3</w:t>
        </w:r>
        <w:r>
          <w:rPr>
            <w:webHidden/>
          </w:rPr>
          <w:fldChar w:fldCharType="end"/>
        </w:r>
      </w:hyperlink>
    </w:p>
    <w:p w14:paraId="7E681CCC" w14:textId="6F31688B" w:rsidR="00E42326" w:rsidRDefault="00E42326">
      <w:pPr>
        <w:pStyle w:val="TOC2"/>
        <w:rPr>
          <w:rFonts w:asciiTheme="minorHAnsi" w:eastAsiaTheme="minorEastAsia" w:hAnsiTheme="minorHAnsi" w:cstheme="minorBidi"/>
          <w:sz w:val="24"/>
          <w:szCs w:val="24"/>
          <w:lang w:val="en-FI" w:eastAsia="en-GB"/>
        </w:rPr>
      </w:pPr>
      <w:hyperlink w:anchor="_Toc58408162" w:history="1">
        <w:r w:rsidRPr="00A316BE">
          <w:rPr>
            <w:rStyle w:val="Hyperlink"/>
          </w:rPr>
          <w:t>1.2</w:t>
        </w:r>
        <w:r>
          <w:rPr>
            <w:rFonts w:asciiTheme="minorHAnsi" w:eastAsiaTheme="minorEastAsia" w:hAnsiTheme="minorHAnsi" w:cstheme="minorBidi"/>
            <w:sz w:val="24"/>
            <w:szCs w:val="24"/>
            <w:lang w:val="en-FI" w:eastAsia="en-GB"/>
          </w:rPr>
          <w:tab/>
        </w:r>
        <w:r w:rsidRPr="00A316BE">
          <w:rPr>
            <w:rStyle w:val="Hyperlink"/>
          </w:rPr>
          <w:t>Our Problem Formulation</w:t>
        </w:r>
        <w:r>
          <w:rPr>
            <w:webHidden/>
          </w:rPr>
          <w:tab/>
        </w:r>
        <w:r>
          <w:rPr>
            <w:webHidden/>
          </w:rPr>
          <w:fldChar w:fldCharType="begin"/>
        </w:r>
        <w:r>
          <w:rPr>
            <w:webHidden/>
          </w:rPr>
          <w:instrText xml:space="preserve"> PAGEREF _Toc58408162 \h </w:instrText>
        </w:r>
        <w:r>
          <w:rPr>
            <w:webHidden/>
          </w:rPr>
        </w:r>
        <w:r>
          <w:rPr>
            <w:webHidden/>
          </w:rPr>
          <w:fldChar w:fldCharType="separate"/>
        </w:r>
        <w:r>
          <w:rPr>
            <w:webHidden/>
          </w:rPr>
          <w:t>3</w:t>
        </w:r>
        <w:r>
          <w:rPr>
            <w:webHidden/>
          </w:rPr>
          <w:fldChar w:fldCharType="end"/>
        </w:r>
      </w:hyperlink>
    </w:p>
    <w:p w14:paraId="7B25C0B5" w14:textId="2C800E84" w:rsidR="00E42326" w:rsidRDefault="00E42326">
      <w:pPr>
        <w:pStyle w:val="TOC2"/>
        <w:rPr>
          <w:rFonts w:asciiTheme="minorHAnsi" w:eastAsiaTheme="minorEastAsia" w:hAnsiTheme="minorHAnsi" w:cstheme="minorBidi"/>
          <w:sz w:val="24"/>
          <w:szCs w:val="24"/>
          <w:lang w:val="en-FI" w:eastAsia="en-GB"/>
        </w:rPr>
      </w:pPr>
      <w:hyperlink w:anchor="_Toc58408163" w:history="1">
        <w:r w:rsidRPr="00A316BE">
          <w:rPr>
            <w:rStyle w:val="Hyperlink"/>
          </w:rPr>
          <w:t>1.3</w:t>
        </w:r>
        <w:r>
          <w:rPr>
            <w:rFonts w:asciiTheme="minorHAnsi" w:eastAsiaTheme="minorEastAsia" w:hAnsiTheme="minorHAnsi" w:cstheme="minorBidi"/>
            <w:sz w:val="24"/>
            <w:szCs w:val="24"/>
            <w:lang w:val="en-FI" w:eastAsia="en-GB"/>
          </w:rPr>
          <w:tab/>
        </w:r>
        <w:r w:rsidRPr="00A316BE">
          <w:rPr>
            <w:rStyle w:val="Hyperlink"/>
          </w:rPr>
          <w:t>Partially Mapped Crossover</w:t>
        </w:r>
        <w:r>
          <w:rPr>
            <w:webHidden/>
          </w:rPr>
          <w:tab/>
        </w:r>
        <w:r>
          <w:rPr>
            <w:webHidden/>
          </w:rPr>
          <w:fldChar w:fldCharType="begin"/>
        </w:r>
        <w:r>
          <w:rPr>
            <w:webHidden/>
          </w:rPr>
          <w:instrText xml:space="preserve"> PAGEREF _Toc58408163 \h </w:instrText>
        </w:r>
        <w:r>
          <w:rPr>
            <w:webHidden/>
          </w:rPr>
        </w:r>
        <w:r>
          <w:rPr>
            <w:webHidden/>
          </w:rPr>
          <w:fldChar w:fldCharType="separate"/>
        </w:r>
        <w:r>
          <w:rPr>
            <w:webHidden/>
          </w:rPr>
          <w:t>4</w:t>
        </w:r>
        <w:r>
          <w:rPr>
            <w:webHidden/>
          </w:rPr>
          <w:fldChar w:fldCharType="end"/>
        </w:r>
      </w:hyperlink>
    </w:p>
    <w:p w14:paraId="725ED0AB" w14:textId="29CEA224" w:rsidR="00E42326" w:rsidRDefault="00E42326">
      <w:pPr>
        <w:pStyle w:val="TOC2"/>
        <w:rPr>
          <w:rFonts w:asciiTheme="minorHAnsi" w:eastAsiaTheme="minorEastAsia" w:hAnsiTheme="minorHAnsi" w:cstheme="minorBidi"/>
          <w:sz w:val="24"/>
          <w:szCs w:val="24"/>
          <w:lang w:val="en-FI" w:eastAsia="en-GB"/>
        </w:rPr>
      </w:pPr>
      <w:hyperlink w:anchor="_Toc58408164" w:history="1">
        <w:r w:rsidRPr="00A316BE">
          <w:rPr>
            <w:rStyle w:val="Hyperlink"/>
          </w:rPr>
          <w:t>1.4</w:t>
        </w:r>
        <w:r>
          <w:rPr>
            <w:rFonts w:asciiTheme="minorHAnsi" w:eastAsiaTheme="minorEastAsia" w:hAnsiTheme="minorHAnsi" w:cstheme="minorBidi"/>
            <w:sz w:val="24"/>
            <w:szCs w:val="24"/>
            <w:lang w:val="en-FI" w:eastAsia="en-GB"/>
          </w:rPr>
          <w:tab/>
        </w:r>
        <w:r w:rsidRPr="00A316BE">
          <w:rPr>
            <w:rStyle w:val="Hyperlink"/>
          </w:rPr>
          <w:t>Mathematical Formula of TSP</w:t>
        </w:r>
        <w:r>
          <w:rPr>
            <w:webHidden/>
          </w:rPr>
          <w:tab/>
        </w:r>
        <w:r>
          <w:rPr>
            <w:webHidden/>
          </w:rPr>
          <w:fldChar w:fldCharType="begin"/>
        </w:r>
        <w:r>
          <w:rPr>
            <w:webHidden/>
          </w:rPr>
          <w:instrText xml:space="preserve"> PAGEREF _Toc58408164 \h </w:instrText>
        </w:r>
        <w:r>
          <w:rPr>
            <w:webHidden/>
          </w:rPr>
        </w:r>
        <w:r>
          <w:rPr>
            <w:webHidden/>
          </w:rPr>
          <w:fldChar w:fldCharType="separate"/>
        </w:r>
        <w:r>
          <w:rPr>
            <w:webHidden/>
          </w:rPr>
          <w:t>4</w:t>
        </w:r>
        <w:r>
          <w:rPr>
            <w:webHidden/>
          </w:rPr>
          <w:fldChar w:fldCharType="end"/>
        </w:r>
      </w:hyperlink>
    </w:p>
    <w:p w14:paraId="3A782622" w14:textId="5FCD6ADC" w:rsidR="00E42326" w:rsidRDefault="00E42326">
      <w:pPr>
        <w:pStyle w:val="TOC1"/>
        <w:tabs>
          <w:tab w:val="left" w:pos="440"/>
        </w:tabs>
        <w:rPr>
          <w:rFonts w:asciiTheme="minorHAnsi" w:eastAsiaTheme="minorEastAsia" w:hAnsiTheme="minorHAnsi" w:cstheme="minorBidi"/>
          <w:b w:val="0"/>
          <w:noProof/>
          <w:sz w:val="24"/>
          <w:szCs w:val="24"/>
          <w:lang w:val="en-FI" w:eastAsia="en-GB"/>
        </w:rPr>
      </w:pPr>
      <w:hyperlink w:anchor="_Toc58408165" w:history="1">
        <w:r w:rsidRPr="00A316BE">
          <w:rPr>
            <w:rStyle w:val="Hyperlink"/>
            <w:noProof/>
            <w:lang w:val="sv-FI"/>
          </w:rPr>
          <w:t>2</w:t>
        </w:r>
        <w:r>
          <w:rPr>
            <w:rFonts w:asciiTheme="minorHAnsi" w:eastAsiaTheme="minorEastAsia" w:hAnsiTheme="minorHAnsi" w:cstheme="minorBidi"/>
            <w:b w:val="0"/>
            <w:noProof/>
            <w:sz w:val="24"/>
            <w:szCs w:val="24"/>
            <w:lang w:val="en-FI" w:eastAsia="en-GB"/>
          </w:rPr>
          <w:tab/>
        </w:r>
        <w:r w:rsidRPr="00A316BE">
          <w:rPr>
            <w:rStyle w:val="Hyperlink"/>
            <w:noProof/>
          </w:rPr>
          <w:t>Implementation</w:t>
        </w:r>
        <w:r>
          <w:rPr>
            <w:noProof/>
            <w:webHidden/>
          </w:rPr>
          <w:tab/>
        </w:r>
        <w:r>
          <w:rPr>
            <w:noProof/>
            <w:webHidden/>
          </w:rPr>
          <w:fldChar w:fldCharType="begin"/>
        </w:r>
        <w:r>
          <w:rPr>
            <w:noProof/>
            <w:webHidden/>
          </w:rPr>
          <w:instrText xml:space="preserve"> PAGEREF _Toc58408165 \h </w:instrText>
        </w:r>
        <w:r>
          <w:rPr>
            <w:noProof/>
            <w:webHidden/>
          </w:rPr>
        </w:r>
        <w:r>
          <w:rPr>
            <w:noProof/>
            <w:webHidden/>
          </w:rPr>
          <w:fldChar w:fldCharType="separate"/>
        </w:r>
        <w:r>
          <w:rPr>
            <w:noProof/>
            <w:webHidden/>
          </w:rPr>
          <w:t>5</w:t>
        </w:r>
        <w:r>
          <w:rPr>
            <w:noProof/>
            <w:webHidden/>
          </w:rPr>
          <w:fldChar w:fldCharType="end"/>
        </w:r>
      </w:hyperlink>
    </w:p>
    <w:p w14:paraId="2E5BC37D" w14:textId="15134B48" w:rsidR="00E42326" w:rsidRDefault="00E42326">
      <w:pPr>
        <w:pStyle w:val="TOC2"/>
        <w:rPr>
          <w:rFonts w:asciiTheme="minorHAnsi" w:eastAsiaTheme="minorEastAsia" w:hAnsiTheme="minorHAnsi" w:cstheme="minorBidi"/>
          <w:sz w:val="24"/>
          <w:szCs w:val="24"/>
          <w:lang w:val="en-FI" w:eastAsia="en-GB"/>
        </w:rPr>
      </w:pPr>
      <w:hyperlink w:anchor="_Toc58408166" w:history="1">
        <w:r w:rsidRPr="00A316BE">
          <w:rPr>
            <w:rStyle w:val="Hyperlink"/>
          </w:rPr>
          <w:t>2.1</w:t>
        </w:r>
        <w:r>
          <w:rPr>
            <w:rFonts w:asciiTheme="minorHAnsi" w:eastAsiaTheme="minorEastAsia" w:hAnsiTheme="minorHAnsi" w:cstheme="minorBidi"/>
            <w:sz w:val="24"/>
            <w:szCs w:val="24"/>
            <w:lang w:val="en-FI" w:eastAsia="en-GB"/>
          </w:rPr>
          <w:tab/>
        </w:r>
        <w:r w:rsidRPr="00A316BE">
          <w:rPr>
            <w:rStyle w:val="Hyperlink"/>
          </w:rPr>
          <w:t>Data Scraping</w:t>
        </w:r>
        <w:r>
          <w:rPr>
            <w:webHidden/>
          </w:rPr>
          <w:tab/>
        </w:r>
        <w:r>
          <w:rPr>
            <w:webHidden/>
          </w:rPr>
          <w:fldChar w:fldCharType="begin"/>
        </w:r>
        <w:r>
          <w:rPr>
            <w:webHidden/>
          </w:rPr>
          <w:instrText xml:space="preserve"> PAGEREF _Toc58408166 \h </w:instrText>
        </w:r>
        <w:r>
          <w:rPr>
            <w:webHidden/>
          </w:rPr>
        </w:r>
        <w:r>
          <w:rPr>
            <w:webHidden/>
          </w:rPr>
          <w:fldChar w:fldCharType="separate"/>
        </w:r>
        <w:r>
          <w:rPr>
            <w:webHidden/>
          </w:rPr>
          <w:t>5</w:t>
        </w:r>
        <w:r>
          <w:rPr>
            <w:webHidden/>
          </w:rPr>
          <w:fldChar w:fldCharType="end"/>
        </w:r>
      </w:hyperlink>
    </w:p>
    <w:p w14:paraId="116763C9" w14:textId="2B85080A" w:rsidR="00E42326" w:rsidRDefault="00E42326">
      <w:pPr>
        <w:pStyle w:val="TOC2"/>
        <w:rPr>
          <w:rFonts w:asciiTheme="minorHAnsi" w:eastAsiaTheme="minorEastAsia" w:hAnsiTheme="minorHAnsi" w:cstheme="minorBidi"/>
          <w:sz w:val="24"/>
          <w:szCs w:val="24"/>
          <w:lang w:val="en-FI" w:eastAsia="en-GB"/>
        </w:rPr>
      </w:pPr>
      <w:hyperlink w:anchor="_Toc58408167" w:history="1">
        <w:r w:rsidRPr="00A316BE">
          <w:rPr>
            <w:rStyle w:val="Hyperlink"/>
          </w:rPr>
          <w:t>2.2</w:t>
        </w:r>
        <w:r>
          <w:rPr>
            <w:rFonts w:asciiTheme="minorHAnsi" w:eastAsiaTheme="minorEastAsia" w:hAnsiTheme="minorHAnsi" w:cstheme="minorBidi"/>
            <w:sz w:val="24"/>
            <w:szCs w:val="24"/>
            <w:lang w:val="en-FI" w:eastAsia="en-GB"/>
          </w:rPr>
          <w:tab/>
        </w:r>
        <w:r w:rsidRPr="00A316BE">
          <w:rPr>
            <w:rStyle w:val="Hyperlink"/>
          </w:rPr>
          <w:t>Observations</w:t>
        </w:r>
        <w:r>
          <w:rPr>
            <w:webHidden/>
          </w:rPr>
          <w:tab/>
        </w:r>
        <w:r>
          <w:rPr>
            <w:webHidden/>
          </w:rPr>
          <w:fldChar w:fldCharType="begin"/>
        </w:r>
        <w:r>
          <w:rPr>
            <w:webHidden/>
          </w:rPr>
          <w:instrText xml:space="preserve"> PAGEREF _Toc58408167 \h </w:instrText>
        </w:r>
        <w:r>
          <w:rPr>
            <w:webHidden/>
          </w:rPr>
        </w:r>
        <w:r>
          <w:rPr>
            <w:webHidden/>
          </w:rPr>
          <w:fldChar w:fldCharType="separate"/>
        </w:r>
        <w:r>
          <w:rPr>
            <w:webHidden/>
          </w:rPr>
          <w:t>6</w:t>
        </w:r>
        <w:r>
          <w:rPr>
            <w:webHidden/>
          </w:rPr>
          <w:fldChar w:fldCharType="end"/>
        </w:r>
      </w:hyperlink>
    </w:p>
    <w:p w14:paraId="466BD389" w14:textId="18601FFA" w:rsidR="00E42326" w:rsidRDefault="00E42326">
      <w:pPr>
        <w:pStyle w:val="TOC3"/>
        <w:tabs>
          <w:tab w:val="left" w:pos="1320"/>
          <w:tab w:val="right" w:leader="dot" w:pos="8495"/>
        </w:tabs>
        <w:rPr>
          <w:rFonts w:asciiTheme="minorHAnsi" w:eastAsiaTheme="minorEastAsia" w:hAnsiTheme="minorHAnsi" w:cstheme="minorBidi"/>
          <w:i w:val="0"/>
          <w:iCs w:val="0"/>
          <w:noProof/>
          <w:sz w:val="24"/>
          <w:szCs w:val="24"/>
          <w:lang w:val="en-FI" w:eastAsia="en-GB"/>
        </w:rPr>
      </w:pPr>
      <w:hyperlink w:anchor="_Toc58408168" w:history="1">
        <w:r w:rsidRPr="00A316BE">
          <w:rPr>
            <w:rStyle w:val="Hyperlink"/>
            <w:noProof/>
          </w:rPr>
          <w:t>2.2.1</w:t>
        </w:r>
        <w:r>
          <w:rPr>
            <w:rFonts w:asciiTheme="minorHAnsi" w:eastAsiaTheme="minorEastAsia" w:hAnsiTheme="minorHAnsi" w:cstheme="minorBidi"/>
            <w:i w:val="0"/>
            <w:iCs w:val="0"/>
            <w:noProof/>
            <w:sz w:val="24"/>
            <w:szCs w:val="24"/>
            <w:lang w:val="en-FI" w:eastAsia="en-GB"/>
          </w:rPr>
          <w:tab/>
        </w:r>
        <w:r w:rsidRPr="00A316BE">
          <w:rPr>
            <w:rStyle w:val="Hyperlink"/>
            <w:noProof/>
          </w:rPr>
          <w:t>Breakpoints</w:t>
        </w:r>
        <w:r>
          <w:rPr>
            <w:noProof/>
            <w:webHidden/>
          </w:rPr>
          <w:tab/>
        </w:r>
        <w:r>
          <w:rPr>
            <w:noProof/>
            <w:webHidden/>
          </w:rPr>
          <w:fldChar w:fldCharType="begin"/>
        </w:r>
        <w:r>
          <w:rPr>
            <w:noProof/>
            <w:webHidden/>
          </w:rPr>
          <w:instrText xml:space="preserve"> PAGEREF _Toc58408168 \h </w:instrText>
        </w:r>
        <w:r>
          <w:rPr>
            <w:noProof/>
            <w:webHidden/>
          </w:rPr>
        </w:r>
        <w:r>
          <w:rPr>
            <w:noProof/>
            <w:webHidden/>
          </w:rPr>
          <w:fldChar w:fldCharType="separate"/>
        </w:r>
        <w:r>
          <w:rPr>
            <w:noProof/>
            <w:webHidden/>
          </w:rPr>
          <w:t>6</w:t>
        </w:r>
        <w:r>
          <w:rPr>
            <w:noProof/>
            <w:webHidden/>
          </w:rPr>
          <w:fldChar w:fldCharType="end"/>
        </w:r>
      </w:hyperlink>
    </w:p>
    <w:p w14:paraId="319F0D7B" w14:textId="21FB6BC3" w:rsidR="00E42326" w:rsidRDefault="00E42326">
      <w:pPr>
        <w:pStyle w:val="TOC3"/>
        <w:tabs>
          <w:tab w:val="left" w:pos="1320"/>
          <w:tab w:val="right" w:leader="dot" w:pos="8495"/>
        </w:tabs>
        <w:rPr>
          <w:rFonts w:asciiTheme="minorHAnsi" w:eastAsiaTheme="minorEastAsia" w:hAnsiTheme="minorHAnsi" w:cstheme="minorBidi"/>
          <w:i w:val="0"/>
          <w:iCs w:val="0"/>
          <w:noProof/>
          <w:sz w:val="24"/>
          <w:szCs w:val="24"/>
          <w:lang w:val="en-FI" w:eastAsia="en-GB"/>
        </w:rPr>
      </w:pPr>
      <w:hyperlink w:anchor="_Toc58408169" w:history="1">
        <w:r w:rsidRPr="00A316BE">
          <w:rPr>
            <w:rStyle w:val="Hyperlink"/>
            <w:noProof/>
          </w:rPr>
          <w:t>2.2.2</w:t>
        </w:r>
        <w:r>
          <w:rPr>
            <w:rFonts w:asciiTheme="minorHAnsi" w:eastAsiaTheme="minorEastAsia" w:hAnsiTheme="minorHAnsi" w:cstheme="minorBidi"/>
            <w:i w:val="0"/>
            <w:iCs w:val="0"/>
            <w:noProof/>
            <w:sz w:val="24"/>
            <w:szCs w:val="24"/>
            <w:lang w:val="en-FI" w:eastAsia="en-GB"/>
          </w:rPr>
          <w:tab/>
        </w:r>
        <w:r w:rsidRPr="00A316BE">
          <w:rPr>
            <w:rStyle w:val="Hyperlink"/>
            <w:noProof/>
          </w:rPr>
          <w:t>Initial Starting Population Size</w:t>
        </w:r>
        <w:r>
          <w:rPr>
            <w:noProof/>
            <w:webHidden/>
          </w:rPr>
          <w:tab/>
        </w:r>
        <w:r>
          <w:rPr>
            <w:noProof/>
            <w:webHidden/>
          </w:rPr>
          <w:fldChar w:fldCharType="begin"/>
        </w:r>
        <w:r>
          <w:rPr>
            <w:noProof/>
            <w:webHidden/>
          </w:rPr>
          <w:instrText xml:space="preserve"> PAGEREF _Toc58408169 \h </w:instrText>
        </w:r>
        <w:r>
          <w:rPr>
            <w:noProof/>
            <w:webHidden/>
          </w:rPr>
        </w:r>
        <w:r>
          <w:rPr>
            <w:noProof/>
            <w:webHidden/>
          </w:rPr>
          <w:fldChar w:fldCharType="separate"/>
        </w:r>
        <w:r>
          <w:rPr>
            <w:noProof/>
            <w:webHidden/>
          </w:rPr>
          <w:t>8</w:t>
        </w:r>
        <w:r>
          <w:rPr>
            <w:noProof/>
            <w:webHidden/>
          </w:rPr>
          <w:fldChar w:fldCharType="end"/>
        </w:r>
      </w:hyperlink>
    </w:p>
    <w:p w14:paraId="3DD4F1F0" w14:textId="34B65CCC" w:rsidR="00E42326" w:rsidRDefault="00E42326">
      <w:pPr>
        <w:pStyle w:val="TOC1"/>
        <w:tabs>
          <w:tab w:val="left" w:pos="440"/>
        </w:tabs>
        <w:rPr>
          <w:rFonts w:asciiTheme="minorHAnsi" w:eastAsiaTheme="minorEastAsia" w:hAnsiTheme="minorHAnsi" w:cstheme="minorBidi"/>
          <w:b w:val="0"/>
          <w:noProof/>
          <w:sz w:val="24"/>
          <w:szCs w:val="24"/>
          <w:lang w:val="en-FI" w:eastAsia="en-GB"/>
        </w:rPr>
      </w:pPr>
      <w:hyperlink w:anchor="_Toc58408170" w:history="1">
        <w:r w:rsidRPr="00A316BE">
          <w:rPr>
            <w:rStyle w:val="Hyperlink"/>
            <w:noProof/>
            <w:lang w:val="sv-FI"/>
          </w:rPr>
          <w:t>3</w:t>
        </w:r>
        <w:r>
          <w:rPr>
            <w:rFonts w:asciiTheme="minorHAnsi" w:eastAsiaTheme="minorEastAsia" w:hAnsiTheme="minorHAnsi" w:cstheme="minorBidi"/>
            <w:b w:val="0"/>
            <w:noProof/>
            <w:sz w:val="24"/>
            <w:szCs w:val="24"/>
            <w:lang w:val="en-FI" w:eastAsia="en-GB"/>
          </w:rPr>
          <w:tab/>
        </w:r>
        <w:r w:rsidRPr="00A316BE">
          <w:rPr>
            <w:rStyle w:val="Hyperlink"/>
            <w:noProof/>
            <w:lang w:val="sv-FI"/>
          </w:rPr>
          <w:t>Conclusion</w:t>
        </w:r>
        <w:r>
          <w:rPr>
            <w:noProof/>
            <w:webHidden/>
          </w:rPr>
          <w:tab/>
        </w:r>
        <w:r>
          <w:rPr>
            <w:noProof/>
            <w:webHidden/>
          </w:rPr>
          <w:fldChar w:fldCharType="begin"/>
        </w:r>
        <w:r>
          <w:rPr>
            <w:noProof/>
            <w:webHidden/>
          </w:rPr>
          <w:instrText xml:space="preserve"> PAGEREF _Toc58408170 \h </w:instrText>
        </w:r>
        <w:r>
          <w:rPr>
            <w:noProof/>
            <w:webHidden/>
          </w:rPr>
        </w:r>
        <w:r>
          <w:rPr>
            <w:noProof/>
            <w:webHidden/>
          </w:rPr>
          <w:fldChar w:fldCharType="separate"/>
        </w:r>
        <w:r>
          <w:rPr>
            <w:noProof/>
            <w:webHidden/>
          </w:rPr>
          <w:t>9</w:t>
        </w:r>
        <w:r>
          <w:rPr>
            <w:noProof/>
            <w:webHidden/>
          </w:rPr>
          <w:fldChar w:fldCharType="end"/>
        </w:r>
      </w:hyperlink>
    </w:p>
    <w:p w14:paraId="2D525E41" w14:textId="45456813" w:rsidR="00E42326" w:rsidRDefault="00E42326">
      <w:pPr>
        <w:pStyle w:val="TOC1"/>
        <w:rPr>
          <w:rFonts w:asciiTheme="minorHAnsi" w:eastAsiaTheme="minorEastAsia" w:hAnsiTheme="minorHAnsi" w:cstheme="minorBidi"/>
          <w:b w:val="0"/>
          <w:noProof/>
          <w:sz w:val="24"/>
          <w:szCs w:val="24"/>
          <w:lang w:val="en-FI" w:eastAsia="en-GB"/>
        </w:rPr>
      </w:pPr>
      <w:hyperlink w:anchor="_Toc58408171" w:history="1">
        <w:r w:rsidRPr="00A316BE">
          <w:rPr>
            <w:rStyle w:val="Hyperlink"/>
            <w:noProof/>
          </w:rPr>
          <w:t>References</w:t>
        </w:r>
        <w:r>
          <w:rPr>
            <w:noProof/>
            <w:webHidden/>
          </w:rPr>
          <w:tab/>
        </w:r>
        <w:r>
          <w:rPr>
            <w:noProof/>
            <w:webHidden/>
          </w:rPr>
          <w:fldChar w:fldCharType="begin"/>
        </w:r>
        <w:r>
          <w:rPr>
            <w:noProof/>
            <w:webHidden/>
          </w:rPr>
          <w:instrText xml:space="preserve"> PAGEREF _Toc58408171 \h </w:instrText>
        </w:r>
        <w:r>
          <w:rPr>
            <w:noProof/>
            <w:webHidden/>
          </w:rPr>
        </w:r>
        <w:r>
          <w:rPr>
            <w:noProof/>
            <w:webHidden/>
          </w:rPr>
          <w:fldChar w:fldCharType="separate"/>
        </w:r>
        <w:r>
          <w:rPr>
            <w:noProof/>
            <w:webHidden/>
          </w:rPr>
          <w:t>10</w:t>
        </w:r>
        <w:r>
          <w:rPr>
            <w:noProof/>
            <w:webHidden/>
          </w:rPr>
          <w:fldChar w:fldCharType="end"/>
        </w:r>
      </w:hyperlink>
    </w:p>
    <w:p w14:paraId="1D24E733" w14:textId="77777777" w:rsidR="00B92D3D" w:rsidRDefault="001A6C49" w:rsidP="00FD073A">
      <w:pPr>
        <w:pStyle w:val="Heading1"/>
        <w:numPr>
          <w:ilvl w:val="0"/>
          <w:numId w:val="0"/>
        </w:numPr>
        <w:rPr>
          <w:lang w:val="sv-FI"/>
        </w:rPr>
      </w:pPr>
      <w:r>
        <w:rPr>
          <w:lang w:val="sv-FI"/>
        </w:rPr>
        <w:fldChar w:fldCharType="end"/>
      </w:r>
      <w:bookmarkStart w:id="0" w:name="_Toc244676857"/>
      <w:bookmarkStart w:id="1" w:name="_Toc245178102"/>
    </w:p>
    <w:p w14:paraId="2BC66446" w14:textId="77777777" w:rsidR="004166F4" w:rsidRDefault="004166F4" w:rsidP="009C01F0">
      <w:pPr>
        <w:pStyle w:val="Heading1"/>
        <w:numPr>
          <w:ilvl w:val="0"/>
          <w:numId w:val="0"/>
        </w:numPr>
        <w:ind w:left="432" w:hanging="432"/>
        <w:rPr>
          <w:lang w:val="sv-FI"/>
        </w:rPr>
        <w:sectPr w:rsidR="004166F4" w:rsidSect="00CF18B1">
          <w:footerReference w:type="default" r:id="rId14"/>
          <w:footerReference w:type="first" r:id="rId15"/>
          <w:pgSz w:w="11907" w:h="16839" w:code="9"/>
          <w:pgMar w:top="1418" w:right="1701" w:bottom="1418" w:left="1701" w:header="510" w:footer="510" w:gutter="0"/>
          <w:cols w:space="708"/>
          <w:docGrid w:linePitch="360"/>
        </w:sectPr>
      </w:pPr>
    </w:p>
    <w:p w14:paraId="7501959D" w14:textId="696746FA" w:rsidR="00C67E1B" w:rsidRDefault="00712081" w:rsidP="0044255B">
      <w:pPr>
        <w:pStyle w:val="Heading1"/>
      </w:pPr>
      <w:bookmarkStart w:id="2" w:name="_Toc58408160"/>
      <w:bookmarkStart w:id="3" w:name="_Toc58408144"/>
      <w:bookmarkEnd w:id="0"/>
      <w:bookmarkEnd w:id="1"/>
      <w:r>
        <w:lastRenderedPageBreak/>
        <w:t xml:space="preserve">Problem </w:t>
      </w:r>
      <w:r w:rsidR="003959A5">
        <w:t>Formulation</w:t>
      </w:r>
      <w:bookmarkEnd w:id="2"/>
      <w:bookmarkEnd w:id="3"/>
    </w:p>
    <w:p w14:paraId="17378F00" w14:textId="33126B5E" w:rsidR="003959A5" w:rsidRPr="003959A5" w:rsidRDefault="003959A5" w:rsidP="003959A5">
      <w:pPr>
        <w:pStyle w:val="Heading2"/>
      </w:pPr>
      <w:bookmarkStart w:id="4" w:name="_Toc58408161"/>
      <w:bookmarkStart w:id="5" w:name="_Toc58408145"/>
      <w:r>
        <w:t>Introduction</w:t>
      </w:r>
      <w:bookmarkEnd w:id="4"/>
      <w:bookmarkEnd w:id="5"/>
    </w:p>
    <w:p w14:paraId="30020BBF" w14:textId="2E59F1B2" w:rsidR="000B10AD" w:rsidRDefault="00970775" w:rsidP="00CA15D3">
      <w:r>
        <w:t xml:space="preserve">The traveling salesman problem (TSP) aims to </w:t>
      </w:r>
      <w:r w:rsidR="00160890">
        <w:t>find the shortest distance</w:t>
      </w:r>
      <w:r w:rsidR="00F62B6F">
        <w:t xml:space="preserve"> between a list of </w:t>
      </w:r>
      <w:r w:rsidR="004346E1">
        <w:t>nodes</w:t>
      </w:r>
      <w:r w:rsidR="00F62B6F">
        <w:t xml:space="preserve"> </w:t>
      </w:r>
      <w:r w:rsidR="00133225">
        <w:t xml:space="preserve">with the constraint of </w:t>
      </w:r>
      <w:r w:rsidR="00F62B6F">
        <w:t xml:space="preserve">visiting each </w:t>
      </w:r>
      <w:r w:rsidR="00CD4551">
        <w:t>node</w:t>
      </w:r>
      <w:r w:rsidR="00F943BE">
        <w:t xml:space="preserve"> </w:t>
      </w:r>
      <w:r w:rsidR="007D09AD">
        <w:t xml:space="preserve">exactly </w:t>
      </w:r>
      <w:r w:rsidR="00F943BE">
        <w:t>once</w:t>
      </w:r>
      <w:r w:rsidR="00530552">
        <w:t xml:space="preserve"> before returning to the </w:t>
      </w:r>
      <w:r w:rsidR="00E82E78">
        <w:t xml:space="preserve">initial </w:t>
      </w:r>
      <w:r w:rsidR="00530552">
        <w:t>node.</w:t>
      </w:r>
      <w:r w:rsidR="00CA15D3">
        <w:t xml:space="preserve"> TSP is a relevant problem for today as it is of interest to many different types of companies</w:t>
      </w:r>
      <w:r w:rsidR="006C6FAC">
        <w:t xml:space="preserve"> </w:t>
      </w:r>
      <w:r w:rsidR="006C6FAC">
        <w:t>(Wikipedia</w:t>
      </w:r>
      <w:r w:rsidR="002751ED" w:rsidRPr="007E2BEF">
        <w:rPr>
          <w:i/>
          <w:iCs/>
        </w:rPr>
        <w:t>: Traveling salesman problem</w:t>
      </w:r>
      <w:r w:rsidR="006C6FAC">
        <w:t xml:space="preserve"> 2020)</w:t>
      </w:r>
      <w:r w:rsidR="00CA15D3">
        <w:t>. Example application</w:t>
      </w:r>
      <w:r w:rsidR="00687A49">
        <w:t>s</w:t>
      </w:r>
      <w:r w:rsidR="00CA15D3">
        <w:t xml:space="preserve"> of TSP include optimizing travel routes for logistic</w:t>
      </w:r>
      <w:r w:rsidR="00106620">
        <w:t>s</w:t>
      </w:r>
      <w:r w:rsidR="00CA15D3">
        <w:t xml:space="preserve"> companies and map services such as Google Maps</w:t>
      </w:r>
      <w:r w:rsidR="008E734A">
        <w:t>, that</w:t>
      </w:r>
      <w:r w:rsidR="00CA15D3">
        <w:t xml:space="preserve"> return optimal routes to its end users.</w:t>
      </w:r>
    </w:p>
    <w:p w14:paraId="57864AD3" w14:textId="4B9A04F7" w:rsidR="000E566F" w:rsidRPr="001E06D1" w:rsidRDefault="00CA15D3" w:rsidP="00CA15D3">
      <w:pPr>
        <w:rPr>
          <w:rFonts w:eastAsiaTheme="minorEastAsia"/>
        </w:rPr>
      </w:pPr>
      <w:r>
        <w:t>TSP is a</w:t>
      </w:r>
      <w:r w:rsidR="000D538D">
        <w:t xml:space="preserve"> non-linear </w:t>
      </w:r>
      <w:r>
        <w:t>exponential problem</w:t>
      </w:r>
      <w:r w:rsidR="00697FAE">
        <w:t>, which implies that the number of possible solutions grows exponentially with the number of nodes in the network</w:t>
      </w:r>
      <w:r w:rsidR="005E2F81">
        <w:t xml:space="preserve"> </w:t>
      </w:r>
      <w:r w:rsidR="005E2F81">
        <w:t>(Wikipedia</w:t>
      </w:r>
      <w:r w:rsidR="002751ED" w:rsidRPr="007E2BEF">
        <w:rPr>
          <w:i/>
          <w:iCs/>
        </w:rPr>
        <w:t>: Traveling salesman problem</w:t>
      </w:r>
      <w:r w:rsidR="005E2F81">
        <w:t xml:space="preserve"> 2020)</w:t>
      </w:r>
      <w:r w:rsidR="00697FAE">
        <w:t>.</w:t>
      </w:r>
      <w:r w:rsidR="00DC2BD9">
        <w:t xml:space="preserve"> </w:t>
      </w:r>
      <w:r>
        <w:t>In fact, the possible solution</w:t>
      </w:r>
      <w:r w:rsidR="009A3B34">
        <w:t>s</w:t>
      </w:r>
      <w:r>
        <w:t xml:space="preserve"> for TSP is a factorial of </w:t>
      </w:r>
      <w:r>
        <w:rPr>
          <w:i/>
        </w:rPr>
        <w:t>n</w:t>
      </w:r>
      <w:r>
        <w:t xml:space="preserve"> where </w:t>
      </w:r>
      <w:r>
        <w:rPr>
          <w:i/>
        </w:rPr>
        <w:t>n</w:t>
      </w:r>
      <w:r>
        <w:t xml:space="preserve"> is the number of </w:t>
      </w:r>
      <w:r w:rsidR="00F33B41">
        <w:t>nodes</w:t>
      </w:r>
      <w:r>
        <w:t xml:space="preserve">. To illustrate its implications, if we have </w:t>
      </w:r>
      <w:r w:rsidR="00D14C5E">
        <w:t xml:space="preserve">factorial of </w:t>
      </w:r>
      <w:r>
        <w:t xml:space="preserve">12 </w:t>
      </w:r>
      <w:r w:rsidR="00F33B41">
        <w:t>nodes</w:t>
      </w:r>
      <w:r w:rsidR="00D14C5E">
        <w:t>,</w:t>
      </w:r>
      <w:r>
        <w:t xml:space="preserve"> we get 479 001 600 possible solutions. Compare that to </w:t>
      </w:r>
      <w:r w:rsidR="00D14C5E">
        <w:t xml:space="preserve">factorial of </w:t>
      </w:r>
      <w:r>
        <w:t xml:space="preserve">13 </w:t>
      </w:r>
      <w:r w:rsidR="00F33B41">
        <w:t>nodes</w:t>
      </w:r>
      <w:r w:rsidR="00D14C5E">
        <w:t>,</w:t>
      </w:r>
      <w:r>
        <w:t xml:space="preserve"> we get 6 227 020 800 possible solutions. In our use case, that is present in section</w:t>
      </w:r>
      <w:r w:rsidR="00F23B5D">
        <w:t xml:space="preserve"> 1.3</w:t>
      </w:r>
      <w:r>
        <w:t xml:space="preserve">, we chose to use 15 </w:t>
      </w:r>
      <w:r w:rsidR="00F33B41">
        <w:t>nodes</w:t>
      </w:r>
      <w:r w:rsidR="00D14C5E">
        <w:t>,</w:t>
      </w:r>
      <w:r>
        <w:t xml:space="preserve"> making it a very complex problem with </w:t>
      </w:r>
      <m:oMath>
        <m:r>
          <w:rPr>
            <w:rFonts w:ascii="Cambria Math" w:hAnsi="Cambria Math"/>
          </w:rPr>
          <m:t>~1.3</m:t>
        </m:r>
        <m:sSup>
          <m:sSupPr>
            <m:ctrlPr>
              <w:rPr>
                <w:rFonts w:ascii="Cambria Math" w:hAnsi="Cambria Math"/>
                <w:i/>
              </w:rPr>
            </m:ctrlPr>
          </m:sSupPr>
          <m:e>
            <m:r>
              <w:rPr>
                <w:rFonts w:ascii="Cambria Math" w:hAnsi="Cambria Math"/>
              </w:rPr>
              <m:t xml:space="preserve"> e</m:t>
            </m:r>
          </m:e>
          <m:sup>
            <m:r>
              <w:rPr>
                <w:rFonts w:ascii="Cambria Math" w:hAnsi="Cambria Math"/>
              </w:rPr>
              <m:t>12</m:t>
            </m:r>
          </m:sup>
        </m:sSup>
      </m:oMath>
      <w:r>
        <w:rPr>
          <w:rFonts w:eastAsiaTheme="minorEastAsia"/>
        </w:rPr>
        <w:t xml:space="preserve"> possible solutions.</w:t>
      </w:r>
      <w:r w:rsidR="00C12EA9">
        <w:rPr>
          <w:rFonts w:eastAsiaTheme="minorEastAsia"/>
        </w:rPr>
        <w:t xml:space="preserve"> For this reason</w:t>
      </w:r>
      <w:r w:rsidR="006C5CE5">
        <w:rPr>
          <w:rFonts w:eastAsiaTheme="minorEastAsia"/>
        </w:rPr>
        <w:t xml:space="preserve">, </w:t>
      </w:r>
      <w:r w:rsidR="00683EA1">
        <w:rPr>
          <w:rFonts w:eastAsiaTheme="minorEastAsia"/>
        </w:rPr>
        <w:t xml:space="preserve">it is </w:t>
      </w:r>
      <w:r w:rsidR="00E11F72">
        <w:rPr>
          <w:rFonts w:eastAsiaTheme="minorEastAsia"/>
        </w:rPr>
        <w:t xml:space="preserve">advantageous to use a heuristic method to find a </w:t>
      </w:r>
      <w:r w:rsidR="00637595">
        <w:rPr>
          <w:rFonts w:eastAsiaTheme="minorEastAsia"/>
        </w:rPr>
        <w:t>good solution rather than brute forc</w:t>
      </w:r>
      <w:r w:rsidR="00186C5A">
        <w:rPr>
          <w:rFonts w:eastAsiaTheme="minorEastAsia"/>
        </w:rPr>
        <w:t>ing</w:t>
      </w:r>
      <w:r w:rsidR="00637595">
        <w:rPr>
          <w:rFonts w:eastAsiaTheme="minorEastAsia"/>
        </w:rPr>
        <w:t xml:space="preserve"> an optimal one</w:t>
      </w:r>
      <w:r w:rsidR="00B67EE8">
        <w:rPr>
          <w:rFonts w:eastAsiaTheme="minorEastAsia"/>
        </w:rPr>
        <w:t xml:space="preserve"> (brute force refers to the process of calculating every possible solution)</w:t>
      </w:r>
      <w:r w:rsidR="00637595">
        <w:rPr>
          <w:rFonts w:eastAsiaTheme="minorEastAsia"/>
        </w:rPr>
        <w:t>.</w:t>
      </w:r>
    </w:p>
    <w:p w14:paraId="0B00F2C6" w14:textId="4AF58034" w:rsidR="00122B00" w:rsidRPr="0039476F" w:rsidRDefault="00CA15D3" w:rsidP="005008A0">
      <w:r>
        <w:t>TSP is defined as a NP-hard problem and also belongs to the problem class of NP-complete</w:t>
      </w:r>
      <w:r w:rsidR="00C242B4">
        <w:t xml:space="preserve"> making it </w:t>
      </w:r>
      <w:r w:rsidR="004235CB">
        <w:t>good</w:t>
      </w:r>
      <w:r w:rsidR="00C242B4">
        <w:t xml:space="preserve"> </w:t>
      </w:r>
      <w:r w:rsidR="00205EB1">
        <w:t xml:space="preserve">problem </w:t>
      </w:r>
      <w:r w:rsidR="001C0F96">
        <w:t>solve with a genetic algorithm</w:t>
      </w:r>
      <w:r w:rsidR="00606548">
        <w:t xml:space="preserve"> (Wikipedia</w:t>
      </w:r>
      <w:r w:rsidR="002751ED" w:rsidRPr="007E2BEF">
        <w:rPr>
          <w:i/>
          <w:iCs/>
        </w:rPr>
        <w:t>: Traveling salesman problem</w:t>
      </w:r>
      <w:r w:rsidR="00606548">
        <w:t xml:space="preserve"> 2020)</w:t>
      </w:r>
      <w:r w:rsidR="001C0F96">
        <w:t>.</w:t>
      </w:r>
      <w:r w:rsidR="00AE62EC">
        <w:t xml:space="preserve"> </w:t>
      </w:r>
    </w:p>
    <w:p w14:paraId="0BC8F3FB" w14:textId="77777777" w:rsidR="00054469" w:rsidRDefault="00054469" w:rsidP="00054469">
      <w:pPr>
        <w:pStyle w:val="Heading2"/>
      </w:pPr>
      <w:bookmarkStart w:id="6" w:name="_Toc58408162"/>
      <w:bookmarkStart w:id="7" w:name="_Toc58408146"/>
      <w:r>
        <w:t>Our Problem Formulation</w:t>
      </w:r>
      <w:bookmarkEnd w:id="6"/>
      <w:bookmarkEnd w:id="7"/>
    </w:p>
    <w:p w14:paraId="08695AA3" w14:textId="3DC4F421" w:rsidR="00DF270C" w:rsidRDefault="00054469" w:rsidP="009753BC">
      <w:r>
        <w:t>We chose to illustrate the traveling salesman problem by trying to find the optimal route between 15 cities in Finland. 15 cities were chosen because we wanted to make the problem difficult enough so that LP solve could not feasibly find a solution within a reasonable time.</w:t>
      </w:r>
      <w:r w:rsidR="007555CC">
        <w:t xml:space="preserve"> Our primary goal is to build a genetic algorithm with the partially mapped crossover method</w:t>
      </w:r>
      <w:r w:rsidR="003E3C2D">
        <w:t xml:space="preserve"> </w:t>
      </w:r>
      <w:r w:rsidR="00A97043">
        <w:t>to find an</w:t>
      </w:r>
      <w:r w:rsidR="002053C4">
        <w:t xml:space="preserve"> optimal route.</w:t>
      </w:r>
    </w:p>
    <w:p w14:paraId="3E6C0E43" w14:textId="77777777" w:rsidR="00713A87" w:rsidRDefault="00713A87" w:rsidP="00713A87">
      <w:pPr>
        <w:pStyle w:val="Heading2"/>
      </w:pPr>
      <w:bookmarkStart w:id="8" w:name="_Toc58408163"/>
      <w:bookmarkStart w:id="9" w:name="_Toc58408147"/>
      <w:r>
        <w:lastRenderedPageBreak/>
        <w:t>Partially Mapped Crossover</w:t>
      </w:r>
      <w:bookmarkEnd w:id="8"/>
      <w:bookmarkEnd w:id="9"/>
      <w:r>
        <w:t xml:space="preserve"> </w:t>
      </w:r>
    </w:p>
    <w:p w14:paraId="7B81D241" w14:textId="4DB053E1" w:rsidR="00713A87" w:rsidRDefault="00713A87" w:rsidP="00BB6126">
      <w:pPr>
        <w:pStyle w:val="Normaltext"/>
      </w:pPr>
      <w:r>
        <w:t>PMX is a variation of the two-point crossover operator. The difference between the operators is that PMX guarantees that the list integrity is maintained by checking the middle segment that is swapped between parents. The mutation process acts according to a specific ruleset that guarantees that the resulting list does not include duplicate values. (</w:t>
      </w:r>
      <w:r w:rsidRPr="0015298E">
        <w:t>Wikipedia</w:t>
      </w:r>
      <w:r>
        <w:t xml:space="preserve">: </w:t>
      </w:r>
      <w:r w:rsidRPr="007E2BEF">
        <w:rPr>
          <w:i/>
          <w:iCs/>
        </w:rPr>
        <w:t>Crossover</w:t>
      </w:r>
      <w:r>
        <w:rPr>
          <w:i/>
          <w:iCs/>
        </w:rPr>
        <w:t xml:space="preserve"> </w:t>
      </w:r>
      <w:r>
        <w:t>2020)</w:t>
      </w:r>
    </w:p>
    <w:p w14:paraId="4B8ABC06" w14:textId="77777777" w:rsidR="005008A0" w:rsidRDefault="005008A0" w:rsidP="005008A0">
      <w:pPr>
        <w:pStyle w:val="Heading2"/>
      </w:pPr>
      <w:bookmarkStart w:id="10" w:name="_Toc58408164"/>
      <w:bookmarkStart w:id="11" w:name="_Toc58408148"/>
      <w:r>
        <w:t>Mathematical Formula of TSP</w:t>
      </w:r>
      <w:bookmarkEnd w:id="10"/>
      <w:bookmarkEnd w:id="11"/>
    </w:p>
    <w:p w14:paraId="245C0DAB" w14:textId="77777777" w:rsidR="005008A0" w:rsidRPr="007B6C0E" w:rsidRDefault="005008A0" w:rsidP="005008A0">
      <w:r>
        <w:t>There are many ways to formulate TSP as an integer linear program. Some of the more notable formulations are the Miller–Tucker–</w:t>
      </w:r>
      <w:proofErr w:type="spellStart"/>
      <w:r>
        <w:t>Zemlin</w:t>
      </w:r>
      <w:proofErr w:type="spellEnd"/>
      <w:r>
        <w:t xml:space="preserve"> (MTZ) formulation and Dantzig–Fulkerson–Johnson (DFJ) formulation. Below is presented the DFJ equation. (Wikipedia</w:t>
      </w:r>
      <w:r w:rsidRPr="007E2BEF">
        <w:rPr>
          <w:i/>
          <w:iCs/>
        </w:rPr>
        <w:t>: Traveling salesman problem</w:t>
      </w:r>
      <w:r>
        <w:t xml:space="preserve"> 2020)</w:t>
      </w:r>
    </w:p>
    <w:p w14:paraId="7A852AA4" w14:textId="52A42B3A" w:rsidR="005008A0" w:rsidRDefault="005008A0" w:rsidP="005008A0">
      <w:pPr>
        <w:spacing w:after="0" w:line="240" w:lineRule="auto"/>
        <w:jc w:val="left"/>
        <w:rPr>
          <w:color w:val="FF0000"/>
        </w:rPr>
      </w:pPr>
    </w:p>
    <w:p w14:paraId="61C1C764" w14:textId="77777777" w:rsidR="005008A0" w:rsidRPr="00EF6AD0" w:rsidRDefault="005008A0" w:rsidP="005008A0">
      <w:pPr>
        <w:rPr>
          <w:color w:val="FF0000"/>
        </w:rPr>
      </w:pPr>
      <w:r>
        <w:t>Cities are labeled with numbers 1, …, n and defined as:</w:t>
      </w:r>
    </w:p>
    <w:p w14:paraId="620B443B" w14:textId="77777777" w:rsidR="005008A0" w:rsidRDefault="005008A0" w:rsidP="005008A0">
      <w:pPr>
        <w:keepNext/>
        <w:jc w:val="center"/>
      </w:pPr>
      <w:r>
        <w:rPr>
          <w:noProof/>
        </w:rPr>
        <w:drawing>
          <wp:inline distT="0" distB="0" distL="0" distR="0" wp14:anchorId="06AC687F" wp14:editId="1F318E08">
            <wp:extent cx="3121477" cy="524933"/>
            <wp:effectExtent l="0" t="0" r="317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377975" cy="568068"/>
                    </a:xfrm>
                    <a:prstGeom prst="rect">
                      <a:avLst/>
                    </a:prstGeom>
                  </pic:spPr>
                </pic:pic>
              </a:graphicData>
            </a:graphic>
          </wp:inline>
        </w:drawing>
      </w:r>
    </w:p>
    <w:p w14:paraId="654583C4" w14:textId="77777777" w:rsidR="005008A0" w:rsidRDefault="005008A0" w:rsidP="005008A0">
      <w:r>
        <w:t xml:space="preserve">For </w:t>
      </w: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&gt;0</m:t>
        </m:r>
      </m:oMath>
      <w:r>
        <w:rPr>
          <w:rFonts w:eastAsiaTheme="minorEastAsia"/>
        </w:rPr>
        <w:t xml:space="preserve"> </w:t>
      </w:r>
      <w:r>
        <w:t xml:space="preserve">is the distance from city </w:t>
      </w:r>
      <w:proofErr w:type="spellStart"/>
      <w:r>
        <w:rPr>
          <w:i/>
          <w:iCs/>
        </w:rPr>
        <w:t>i</w:t>
      </w:r>
      <w:proofErr w:type="spellEnd"/>
      <w:r>
        <w:rPr>
          <w:i/>
          <w:iCs/>
        </w:rPr>
        <w:t xml:space="preserve"> </w:t>
      </w:r>
      <w:r>
        <w:t xml:space="preserve">to city </w:t>
      </w:r>
      <w:r>
        <w:rPr>
          <w:i/>
          <w:iCs/>
        </w:rPr>
        <w:t>j</w:t>
      </w:r>
      <w:r>
        <w:t>. TSP can be written as the linear programming problem seen in Figure 1. The last constraint in the equation ensures that their no sub-tours.</w:t>
      </w:r>
    </w:p>
    <w:p w14:paraId="36DCEB77" w14:textId="77777777" w:rsidR="005008A0" w:rsidRDefault="005008A0" w:rsidP="005008A0">
      <w:pPr>
        <w:keepNext/>
        <w:jc w:val="center"/>
      </w:pPr>
      <w:r>
        <w:rPr>
          <w:noProof/>
        </w:rPr>
        <w:drawing>
          <wp:inline distT="0" distB="0" distL="0" distR="0" wp14:anchorId="4B227DBB" wp14:editId="053E4AF3">
            <wp:extent cx="3355200" cy="162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3355200" cy="1620000"/>
                    </a:xfrm>
                    <a:prstGeom prst="rect">
                      <a:avLst/>
                    </a:prstGeom>
                  </pic:spPr>
                </pic:pic>
              </a:graphicData>
            </a:graphic>
          </wp:inline>
        </w:drawing>
      </w:r>
    </w:p>
    <w:p w14:paraId="1B815446" w14:textId="13A59725" w:rsidR="005008A0" w:rsidRDefault="005008A0" w:rsidP="005008A0">
      <w:pPr>
        <w:pStyle w:val="Caption"/>
        <w:jc w:val="center"/>
      </w:pPr>
      <w:r>
        <w:t xml:space="preserve">Figure </w:t>
      </w:r>
      <w:fldSimple w:instr=" SEQ Figure \* ARABIC ">
        <w:r>
          <w:rPr>
            <w:noProof/>
          </w:rPr>
          <w:t>1</w:t>
        </w:r>
      </w:fldSimple>
      <w:r>
        <w:t xml:space="preserve">: </w:t>
      </w:r>
      <w:r w:rsidRPr="00D34296">
        <w:t>Dantzig–Fulkerson–Johnson formulation</w:t>
      </w:r>
    </w:p>
    <w:p w14:paraId="2E07A08A" w14:textId="5B66658F" w:rsidR="00482785" w:rsidRPr="00F00647" w:rsidRDefault="00D72896" w:rsidP="00F00647">
      <w:pPr>
        <w:pStyle w:val="Heading1"/>
        <w:rPr>
          <w:lang w:val="sv-FI"/>
        </w:rPr>
      </w:pPr>
      <w:bookmarkStart w:id="12" w:name="_Toc58408165"/>
      <w:bookmarkStart w:id="13" w:name="_Toc58408149"/>
      <w:r>
        <w:lastRenderedPageBreak/>
        <w:t>Implementation</w:t>
      </w:r>
      <w:bookmarkEnd w:id="12"/>
      <w:bookmarkEnd w:id="13"/>
    </w:p>
    <w:p w14:paraId="13D3E7F6" w14:textId="613E4069" w:rsidR="00D07A85" w:rsidRDefault="00D07A85" w:rsidP="00C80185">
      <w:r>
        <w:t xml:space="preserve">Our implementation </w:t>
      </w:r>
      <w:r w:rsidR="003C3AA5">
        <w:t>attempts</w:t>
      </w:r>
      <w:r w:rsidR="00632C43">
        <w:t xml:space="preserve"> to solve the traveling salesman problem with a genetic algorithm </w:t>
      </w:r>
      <w:r w:rsidR="00FE0B8C">
        <w:t>that uses</w:t>
      </w:r>
      <w:r w:rsidR="003E62A3">
        <w:t xml:space="preserve"> </w:t>
      </w:r>
      <w:r w:rsidR="006F1F8E">
        <w:t>the partially mapped crossover</w:t>
      </w:r>
      <w:r w:rsidR="00593563">
        <w:t xml:space="preserve"> (PMX)</w:t>
      </w:r>
      <w:r w:rsidR="006F1F8E">
        <w:t xml:space="preserve"> </w:t>
      </w:r>
      <w:r w:rsidR="00A22167">
        <w:t>operator</w:t>
      </w:r>
      <w:r w:rsidR="00593563">
        <w:t xml:space="preserve">. PMX </w:t>
      </w:r>
      <w:r w:rsidR="00F54D1F">
        <w:t xml:space="preserve">is suitable for </w:t>
      </w:r>
      <w:r w:rsidR="00D324D8">
        <w:t>solving</w:t>
      </w:r>
      <w:r w:rsidR="00F54D1F">
        <w:t xml:space="preserve"> TSP </w:t>
      </w:r>
      <w:r w:rsidR="00D324D8">
        <w:t>as it</w:t>
      </w:r>
      <w:r w:rsidR="00F54D1F">
        <w:t xml:space="preserve"> maintains </w:t>
      </w:r>
      <w:r w:rsidR="004C1043">
        <w:t xml:space="preserve">list integrity </w:t>
      </w:r>
      <w:r w:rsidR="00557F18">
        <w:t>while</w:t>
      </w:r>
      <w:r w:rsidR="00AF2931">
        <w:t xml:space="preserve"> it</w:t>
      </w:r>
      <w:r w:rsidR="004C1043">
        <w:t xml:space="preserve"> creat</w:t>
      </w:r>
      <w:r w:rsidR="00AF2931">
        <w:t>es</w:t>
      </w:r>
      <w:r w:rsidR="004C1043">
        <w:t xml:space="preserve"> permutations</w:t>
      </w:r>
      <w:r w:rsidR="008E716E">
        <w:t xml:space="preserve"> of the original pair</w:t>
      </w:r>
      <w:r w:rsidR="00AF2931">
        <w:t xml:space="preserve">, i.e., </w:t>
      </w:r>
      <w:r w:rsidR="00387279">
        <w:t xml:space="preserve">it </w:t>
      </w:r>
      <w:r w:rsidR="00732507">
        <w:t>will not</w:t>
      </w:r>
      <w:r w:rsidR="00387279">
        <w:t xml:space="preserve"> create solutions that break the constraint</w:t>
      </w:r>
      <w:r w:rsidR="000701D6">
        <w:t>s</w:t>
      </w:r>
      <w:r w:rsidR="00387279">
        <w:t xml:space="preserve"> of </w:t>
      </w:r>
      <w:r w:rsidR="004A0898">
        <w:t xml:space="preserve">prohibiting </w:t>
      </w:r>
      <w:r w:rsidR="00387279">
        <w:t>sub-routing</w:t>
      </w:r>
      <w:r w:rsidR="00857B4E">
        <w:t xml:space="preserve"> and visiting the same node (city) more than once.</w:t>
      </w:r>
      <w:r w:rsidR="000701D6">
        <w:t xml:space="preserve"> </w:t>
      </w:r>
      <w:r w:rsidR="00EC41E7">
        <w:t>Our algorithm</w:t>
      </w:r>
      <w:r w:rsidR="000701D6">
        <w:t xml:space="preserve"> </w:t>
      </w:r>
      <w:r w:rsidR="00EC41E7">
        <w:t xml:space="preserve">was implemented </w:t>
      </w:r>
      <w:r w:rsidR="009E2E6D">
        <w:t>with</w:t>
      </w:r>
      <w:r w:rsidR="000701D6">
        <w:t xml:space="preserve"> a Python program</w:t>
      </w:r>
      <w:r w:rsidR="00CC2D07">
        <w:t xml:space="preserve"> </w:t>
      </w:r>
      <w:r w:rsidR="007C7CC7">
        <w:t>using</w:t>
      </w:r>
      <w:r w:rsidR="00CC2D07">
        <w:t xml:space="preserve"> the following pseudo code </w:t>
      </w:r>
      <w:r w:rsidR="007C7CC7">
        <w:t xml:space="preserve">as </w:t>
      </w:r>
      <w:r w:rsidR="00CC2D07">
        <w:t xml:space="preserve">seen in Figure </w:t>
      </w:r>
      <w:r w:rsidR="00322979">
        <w:t>2</w:t>
      </w:r>
      <w:r w:rsidR="00CC2D07">
        <w:t>.</w:t>
      </w:r>
    </w:p>
    <w:p w14:paraId="68428589" w14:textId="58B870F4" w:rsidR="007A21FF" w:rsidRDefault="00627874" w:rsidP="007A21FF">
      <w:pPr>
        <w:keepNext/>
        <w:jc w:val="center"/>
      </w:pPr>
      <w:r w:rsidRPr="00627874">
        <w:rPr>
          <w:noProof/>
        </w:rPr>
        <w:drawing>
          <wp:inline distT="0" distB="0" distL="0" distR="0" wp14:anchorId="36D23228" wp14:editId="6F5FBF10">
            <wp:extent cx="4708800" cy="3128400"/>
            <wp:effectExtent l="0" t="0" r="0"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96DAC541-7B7A-43D3-8B79-37D633B846F1}">
                          <asvg:svgBlip xmlns:asvg="http://schemas.microsoft.com/office/drawing/2016/SVG/main" r:embed="rId19"/>
                        </a:ext>
                      </a:extLst>
                    </a:blip>
                    <a:stretch>
                      <a:fillRect/>
                    </a:stretch>
                  </pic:blipFill>
                  <pic:spPr>
                    <a:xfrm>
                      <a:off x="0" y="0"/>
                      <a:ext cx="4708800" cy="3128400"/>
                    </a:xfrm>
                    <a:prstGeom prst="rect">
                      <a:avLst/>
                    </a:prstGeom>
                  </pic:spPr>
                </pic:pic>
              </a:graphicData>
            </a:graphic>
          </wp:inline>
        </w:drawing>
      </w:r>
    </w:p>
    <w:p w14:paraId="2EEA5DB0" w14:textId="213C178D" w:rsidR="009E662C" w:rsidRDefault="007A21FF" w:rsidP="007A21FF">
      <w:pPr>
        <w:pStyle w:val="Caption"/>
        <w:jc w:val="center"/>
      </w:pPr>
      <w:r>
        <w:t xml:space="preserve">Figure </w:t>
      </w:r>
      <w:fldSimple w:instr=" SEQ Figure \* ARABIC ">
        <w:r w:rsidR="007C5708">
          <w:rPr>
            <w:noProof/>
          </w:rPr>
          <w:t>3</w:t>
        </w:r>
      </w:fldSimple>
      <w:r>
        <w:t xml:space="preserve">: </w:t>
      </w:r>
      <w:r w:rsidR="004B2CB3">
        <w:t>The implementation visualized</w:t>
      </w:r>
      <w:r>
        <w:t>.</w:t>
      </w:r>
    </w:p>
    <w:p w14:paraId="702F562D" w14:textId="77777777" w:rsidR="005A56AD" w:rsidRDefault="005A56AD" w:rsidP="005A56AD">
      <w:pPr>
        <w:pStyle w:val="Heading2"/>
      </w:pPr>
      <w:bookmarkStart w:id="14" w:name="_Toc58408166"/>
      <w:bookmarkStart w:id="15" w:name="_Toc58408150"/>
      <w:r>
        <w:t>Data Scraping</w:t>
      </w:r>
      <w:bookmarkEnd w:id="14"/>
      <w:bookmarkEnd w:id="15"/>
    </w:p>
    <w:p w14:paraId="6309EB04" w14:textId="77777777" w:rsidR="005A56AD" w:rsidRDefault="005A56AD" w:rsidP="005A56AD">
      <w:r>
        <w:rPr>
          <w:rFonts w:eastAsiaTheme="minorEastAsia"/>
        </w:rPr>
        <w:t xml:space="preserve">It is worth noting that we were unable to find a good data table for city distances in Finland containing 15 or more cities. We overcame this obstacle by building a data scraping script </w:t>
      </w:r>
      <w:r>
        <w:t>to fetch the distances and thus simplifying the data gathering process. The reason for this is because as the list of cities become longer the amount of data needed grows exponentially. The amount of data points needed can be expressed as:</w:t>
      </w:r>
    </w:p>
    <w:p w14:paraId="0E89DD3C" w14:textId="77777777" w:rsidR="005A56AD" w:rsidRDefault="005A56AD" w:rsidP="005A56AD">
      <w:pPr>
        <w:jc w:val="center"/>
        <w:rPr>
          <w:rFonts w:eastAsiaTheme="minorEastAsia"/>
        </w:rPr>
      </w:pPr>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 where n&gt;1 and integer</m:t>
        </m:r>
      </m:oMath>
      <w:r>
        <w:rPr>
          <w:rFonts w:eastAsiaTheme="minorEastAsia"/>
        </w:rPr>
        <w:t>.</w:t>
      </w:r>
    </w:p>
    <w:p w14:paraId="59F90609" w14:textId="77777777" w:rsidR="005A56AD" w:rsidRPr="00E344D3" w:rsidRDefault="005A56AD" w:rsidP="005A56AD">
      <w:pPr>
        <w:rPr>
          <w:rFonts w:eastAsiaTheme="minorEastAsia"/>
        </w:rPr>
      </w:pPr>
      <w:r>
        <w:rPr>
          <w:rFonts w:eastAsiaTheme="minorEastAsia"/>
        </w:rPr>
        <w:t xml:space="preserve">In our use case, </w:t>
      </w:r>
      <w:r w:rsidRPr="008914F9">
        <w:rPr>
          <w:rFonts w:eastAsiaTheme="minorEastAsia"/>
          <w:i/>
          <w:iCs/>
        </w:rPr>
        <w:t>n</w:t>
      </w:r>
      <w:r>
        <w:rPr>
          <w:rFonts w:eastAsiaTheme="minorEastAsia"/>
        </w:rPr>
        <w:t xml:space="preserve"> is equal to 15, which results in 210 different distances. The data in Figure 3 shows the relational distance between the cities. We used a service that gave us </w:t>
      </w:r>
      <w:r>
        <w:rPr>
          <w:rFonts w:eastAsiaTheme="minorEastAsia"/>
        </w:rPr>
        <w:lastRenderedPageBreak/>
        <w:t xml:space="preserve">the flight path (i.e., a straight line) between the cities. Getting the driving distance between cities was impractical as the service we used gave zero distance between cities that were too close to each other. Helsinki – Vantaa is one example of this. This has no practical implications on our implementation as the data points don’t affect the theory, but only the results. </w:t>
      </w:r>
    </w:p>
    <w:p w14:paraId="41696CCC" w14:textId="77777777" w:rsidR="005A56AD" w:rsidRDefault="005A56AD" w:rsidP="005A56AD">
      <w:pPr>
        <w:jc w:val="center"/>
      </w:pPr>
      <w:r>
        <w:rPr>
          <w:noProof/>
        </w:rPr>
        <w:drawing>
          <wp:inline distT="0" distB="0" distL="0" distR="0" wp14:anchorId="310FFECE" wp14:editId="4DAEE0C7">
            <wp:extent cx="5364000" cy="2595600"/>
            <wp:effectExtent l="0" t="0" r="8255"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64000" cy="2595600"/>
                    </a:xfrm>
                    <a:prstGeom prst="rect">
                      <a:avLst/>
                    </a:prstGeom>
                    <a:noFill/>
                    <a:ln>
                      <a:noFill/>
                    </a:ln>
                  </pic:spPr>
                </pic:pic>
              </a:graphicData>
            </a:graphic>
          </wp:inline>
        </w:drawing>
      </w:r>
    </w:p>
    <w:p w14:paraId="11547594" w14:textId="18D85F9E" w:rsidR="005A56AD" w:rsidRPr="005A56AD" w:rsidRDefault="005A56AD" w:rsidP="00E42326">
      <w:pPr>
        <w:pStyle w:val="Caption"/>
        <w:jc w:val="center"/>
      </w:pPr>
      <w:r>
        <w:t xml:space="preserve">Figure </w:t>
      </w:r>
      <w:r>
        <w:fldChar w:fldCharType="begin"/>
      </w:r>
      <w:r>
        <w:instrText xml:space="preserve"> SEQ Figure \* ARABIC </w:instrText>
      </w:r>
      <w:r>
        <w:fldChar w:fldCharType="separate"/>
      </w:r>
      <w:r>
        <w:rPr>
          <w:noProof/>
        </w:rPr>
        <w:t>2</w:t>
      </w:r>
      <w:r>
        <w:rPr>
          <w:noProof/>
        </w:rPr>
        <w:fldChar w:fldCharType="end"/>
      </w:r>
      <w:r>
        <w:t>: Distances matrix of Finnish cities.</w:t>
      </w:r>
    </w:p>
    <w:p w14:paraId="2BA4FE44" w14:textId="13A80903" w:rsidR="0013232D" w:rsidRPr="0013232D" w:rsidRDefault="00056F2C" w:rsidP="0013232D">
      <w:pPr>
        <w:pStyle w:val="Heading2"/>
        <w:rPr>
          <w:lang w:val="sv-FI"/>
        </w:rPr>
      </w:pPr>
      <w:bookmarkStart w:id="16" w:name="_Toc58408167"/>
      <w:bookmarkStart w:id="17" w:name="_Toc58408151"/>
      <w:r>
        <w:rPr>
          <w:lang w:val="sv-FI"/>
        </w:rPr>
        <w:t>O</w:t>
      </w:r>
      <w:r w:rsidR="00647F4A">
        <w:rPr>
          <w:lang w:val="sv-FI"/>
        </w:rPr>
        <w:t>bser</w:t>
      </w:r>
      <w:r w:rsidR="00E5267F">
        <w:rPr>
          <w:lang w:val="sv-FI"/>
        </w:rPr>
        <w:t>v</w:t>
      </w:r>
      <w:r w:rsidR="00647F4A">
        <w:rPr>
          <w:lang w:val="sv-FI"/>
        </w:rPr>
        <w:t>ations</w:t>
      </w:r>
      <w:bookmarkEnd w:id="16"/>
      <w:bookmarkEnd w:id="17"/>
    </w:p>
    <w:p w14:paraId="25E3ED7A" w14:textId="77777777" w:rsidR="0094327D" w:rsidRDefault="0094327D" w:rsidP="0094327D">
      <w:pPr>
        <w:pStyle w:val="Heading3"/>
      </w:pPr>
      <w:bookmarkStart w:id="18" w:name="_Toc58408168"/>
      <w:bookmarkStart w:id="19" w:name="_Toc58408152"/>
      <w:r>
        <w:t>Breakpoints</w:t>
      </w:r>
      <w:bookmarkEnd w:id="18"/>
      <w:bookmarkEnd w:id="19"/>
    </w:p>
    <w:p w14:paraId="5BC3F215" w14:textId="056FD11C" w:rsidR="005E00A8" w:rsidRDefault="00B20B02" w:rsidP="000D168C">
      <w:pPr>
        <w:pStyle w:val="Normaltext"/>
      </w:pPr>
      <w:r>
        <w:t>PMX breakpoints determine where the segmentation of parents</w:t>
      </w:r>
      <w:r w:rsidR="001E0F23">
        <w:t xml:space="preserve"> occurs.</w:t>
      </w:r>
      <w:r w:rsidR="00F72549">
        <w:t xml:space="preserve"> </w:t>
      </w:r>
      <w:r w:rsidR="005937DB">
        <w:t xml:space="preserve">We discovered </w:t>
      </w:r>
      <w:r w:rsidR="00EE7990">
        <w:t xml:space="preserve">that </w:t>
      </w:r>
      <w:r w:rsidR="00DB7ABF">
        <w:t xml:space="preserve">using </w:t>
      </w:r>
      <w:r w:rsidR="00EE7990">
        <w:t>a static breakpoint</w:t>
      </w:r>
      <w:r w:rsidR="008A2EC5">
        <w:t xml:space="preserve"> </w:t>
      </w:r>
      <w:r w:rsidR="00B9229A">
        <w:t xml:space="preserve">would frequently </w:t>
      </w:r>
      <w:r w:rsidR="00D8070F">
        <w:t xml:space="preserve">halt the </w:t>
      </w:r>
      <w:r w:rsidR="002C3EAE">
        <w:t>progress of a generation as seen in Figure 5</w:t>
      </w:r>
      <w:r w:rsidR="00450937">
        <w:t>.</w:t>
      </w:r>
      <w:r w:rsidR="00BD3036">
        <w:t xml:space="preserve"> </w:t>
      </w:r>
    </w:p>
    <w:p w14:paraId="6DA8A041" w14:textId="2338E982" w:rsidR="00EC590C" w:rsidRDefault="000565D9" w:rsidP="00EC590C">
      <w:pPr>
        <w:pStyle w:val="Normaltext"/>
        <w:keepNext/>
        <w:jc w:val="center"/>
      </w:pPr>
      <w:r>
        <w:rPr>
          <w:noProof/>
        </w:rPr>
        <w:lastRenderedPageBreak/>
        <w:drawing>
          <wp:inline distT="0" distB="0" distL="0" distR="0" wp14:anchorId="12D5711A" wp14:editId="4378F2DA">
            <wp:extent cx="4867200" cy="2476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67200" cy="2476800"/>
                    </a:xfrm>
                    <a:prstGeom prst="rect">
                      <a:avLst/>
                    </a:prstGeom>
                    <a:noFill/>
                    <a:ln>
                      <a:noFill/>
                    </a:ln>
                  </pic:spPr>
                </pic:pic>
              </a:graphicData>
            </a:graphic>
          </wp:inline>
        </w:drawing>
      </w:r>
    </w:p>
    <w:p w14:paraId="6BD97AEC" w14:textId="42A4E350" w:rsidR="00E42326" w:rsidRPr="00E42326" w:rsidRDefault="00EC590C" w:rsidP="00E42326">
      <w:pPr>
        <w:pStyle w:val="Caption"/>
        <w:jc w:val="center"/>
      </w:pPr>
      <w:r>
        <w:t xml:space="preserve">Figure </w:t>
      </w:r>
      <w:fldSimple w:instr=" SEQ Figure \* ARABIC ">
        <w:r w:rsidR="007C5708">
          <w:rPr>
            <w:noProof/>
          </w:rPr>
          <w:t>4</w:t>
        </w:r>
      </w:fldSimple>
      <w:r>
        <w:t>:</w:t>
      </w:r>
      <w:r w:rsidRPr="006F1069">
        <w:t>Using a static PMX breakpoint for each iteration.</w:t>
      </w:r>
    </w:p>
    <w:p w14:paraId="36E480F5" w14:textId="77777777" w:rsidR="0042332F" w:rsidRPr="0042332F" w:rsidRDefault="0042332F" w:rsidP="0042332F"/>
    <w:p w14:paraId="43632746" w14:textId="1E07C059" w:rsidR="009E773B" w:rsidRDefault="0022113D" w:rsidP="0035021E">
      <w:r>
        <w:t>We solved this by randomizing the breakpoint for each iteration of a generation.</w:t>
      </w:r>
      <w:r w:rsidR="00523022">
        <w:t xml:space="preserve"> The algorithm randomly selects where the middle segment of the PMX operator</w:t>
      </w:r>
      <w:r w:rsidR="0090524E">
        <w:t xml:space="preserve"> </w:t>
      </w:r>
      <w:r w:rsidR="00320FDB">
        <w:t>starts and ends</w:t>
      </w:r>
      <w:r w:rsidR="00BC7486">
        <w:t>.</w:t>
      </w:r>
      <w:r w:rsidR="00393DBA">
        <w:t xml:space="preserve"> This </w:t>
      </w:r>
      <w:r w:rsidR="008C2102">
        <w:t>acts as a form of mutation within the algorithm</w:t>
      </w:r>
      <w:r w:rsidR="005451A0">
        <w:t xml:space="preserve"> which</w:t>
      </w:r>
      <w:r w:rsidR="008C2102">
        <w:t xml:space="preserve"> </w:t>
      </w:r>
      <w:r w:rsidR="0062650C">
        <w:t>protects</w:t>
      </w:r>
      <w:r w:rsidR="008C2102">
        <w:t xml:space="preserve"> it from genetic stagnation</w:t>
      </w:r>
      <w:r w:rsidR="00BF7AC7">
        <w:t xml:space="preserve">, </w:t>
      </w:r>
      <w:r w:rsidR="00145B29">
        <w:t>resu</w:t>
      </w:r>
      <w:r w:rsidR="00F9277F">
        <w:t>lt</w:t>
      </w:r>
      <w:r w:rsidR="00BF7AC7">
        <w:t>ing</w:t>
      </w:r>
      <w:r w:rsidR="00F9277F">
        <w:t xml:space="preserve"> </w:t>
      </w:r>
      <w:r w:rsidR="00BF7AC7">
        <w:t xml:space="preserve">in improved </w:t>
      </w:r>
      <w:r w:rsidR="00E746D9">
        <w:t>results</w:t>
      </w:r>
      <w:r w:rsidR="00C86691">
        <w:t>.</w:t>
      </w:r>
    </w:p>
    <w:p w14:paraId="2A6AE2C3" w14:textId="77777777" w:rsidR="009A13E6" w:rsidRDefault="009A13E6" w:rsidP="0035021E"/>
    <w:p w14:paraId="1F361851" w14:textId="408C0E59" w:rsidR="00EC590C" w:rsidRDefault="00A11181" w:rsidP="00EC590C">
      <w:pPr>
        <w:keepNext/>
        <w:jc w:val="center"/>
      </w:pPr>
      <w:r>
        <w:rPr>
          <w:noProof/>
        </w:rPr>
        <w:drawing>
          <wp:inline distT="0" distB="0" distL="0" distR="0" wp14:anchorId="076F3650" wp14:editId="389356D2">
            <wp:extent cx="4946400" cy="2494800"/>
            <wp:effectExtent l="0" t="0" r="698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46400" cy="2494800"/>
                    </a:xfrm>
                    <a:prstGeom prst="rect">
                      <a:avLst/>
                    </a:prstGeom>
                    <a:noFill/>
                    <a:ln>
                      <a:noFill/>
                    </a:ln>
                  </pic:spPr>
                </pic:pic>
              </a:graphicData>
            </a:graphic>
          </wp:inline>
        </w:drawing>
      </w:r>
    </w:p>
    <w:p w14:paraId="0B9358F8" w14:textId="6B030208" w:rsidR="0035719D" w:rsidRPr="0035021E" w:rsidRDefault="00EC590C" w:rsidP="00EC590C">
      <w:pPr>
        <w:pStyle w:val="Caption"/>
        <w:jc w:val="center"/>
      </w:pPr>
      <w:r>
        <w:t xml:space="preserve">Figure </w:t>
      </w:r>
      <w:fldSimple w:instr=" SEQ Figure \* ARABIC ">
        <w:r w:rsidR="007C5708">
          <w:rPr>
            <w:noProof/>
          </w:rPr>
          <w:t>5</w:t>
        </w:r>
      </w:fldSimple>
      <w:r>
        <w:t xml:space="preserve">: </w:t>
      </w:r>
      <w:r w:rsidRPr="0020716B">
        <w:t>Using a randomized breakpoint for each iteration.</w:t>
      </w:r>
    </w:p>
    <w:p w14:paraId="78CCBB87" w14:textId="77777777" w:rsidR="0094327D" w:rsidRDefault="0094327D" w:rsidP="0094327D">
      <w:pPr>
        <w:pStyle w:val="Heading3"/>
      </w:pPr>
      <w:bookmarkStart w:id="20" w:name="_Toc58408169"/>
      <w:bookmarkStart w:id="21" w:name="_Toc58408153"/>
      <w:r>
        <w:lastRenderedPageBreak/>
        <w:t>Initial Starting Population Size</w:t>
      </w:r>
      <w:bookmarkEnd w:id="20"/>
      <w:bookmarkEnd w:id="21"/>
    </w:p>
    <w:p w14:paraId="5E070E4D" w14:textId="38210C16" w:rsidR="00A11D15" w:rsidRDefault="00A11D15" w:rsidP="00A11D15">
      <w:pPr>
        <w:pStyle w:val="Normaltext"/>
      </w:pPr>
      <w:r>
        <w:t>During development, we also noticed</w:t>
      </w:r>
      <w:r w:rsidR="0010399E">
        <w:t xml:space="preserve"> that</w:t>
      </w:r>
      <w:r w:rsidR="00BA7C90">
        <w:t xml:space="preserve"> </w:t>
      </w:r>
      <w:r w:rsidR="0010399E">
        <w:t>the initial population size</w:t>
      </w:r>
      <w:r w:rsidR="000A096A">
        <w:t xml:space="preserve"> greatly affected</w:t>
      </w:r>
      <w:r w:rsidR="00F1635D">
        <w:t xml:space="preserve"> how quickly the genes</w:t>
      </w:r>
      <w:r w:rsidR="005B2A66">
        <w:t xml:space="preserve"> of children started to stagnate</w:t>
      </w:r>
      <w:r w:rsidR="00246AC4">
        <w:t xml:space="preserve">. </w:t>
      </w:r>
      <w:r w:rsidR="00393EB2">
        <w:t xml:space="preserve">Figure </w:t>
      </w:r>
      <w:r w:rsidR="00F43C38">
        <w:t xml:space="preserve">5 presents </w:t>
      </w:r>
      <w:r w:rsidR="000C6C4B">
        <w:t xml:space="preserve">three generations with the initial population </w:t>
      </w:r>
      <w:r w:rsidR="009D3091">
        <w:t xml:space="preserve">size </w:t>
      </w:r>
      <w:r w:rsidR="000C6C4B">
        <w:t>of 50</w:t>
      </w:r>
      <w:r w:rsidR="000E25A1">
        <w:t xml:space="preserve"> </w:t>
      </w:r>
      <w:r w:rsidR="00874329">
        <w:t>that quickly flatline</w:t>
      </w:r>
      <w:r w:rsidR="00DA03EA">
        <w:t>d</w:t>
      </w:r>
      <w:r w:rsidR="00874329">
        <w:t xml:space="preserve"> and </w:t>
      </w:r>
      <w:r w:rsidR="00DA03EA">
        <w:t>were</w:t>
      </w:r>
      <w:r w:rsidR="00874329">
        <w:t xml:space="preserve"> unable to improve.</w:t>
      </w:r>
    </w:p>
    <w:p w14:paraId="66D98B58" w14:textId="77777777" w:rsidR="00CD614C" w:rsidRPr="00A11D15" w:rsidRDefault="00CD614C" w:rsidP="00A11D15">
      <w:pPr>
        <w:pStyle w:val="Normaltext"/>
      </w:pPr>
    </w:p>
    <w:p w14:paraId="3B4FEDD0" w14:textId="0A355AFE" w:rsidR="00EC590C" w:rsidRDefault="00CB6498" w:rsidP="00EC590C">
      <w:pPr>
        <w:keepNext/>
        <w:jc w:val="center"/>
      </w:pPr>
      <w:r>
        <w:rPr>
          <w:noProof/>
        </w:rPr>
        <w:drawing>
          <wp:inline distT="0" distB="0" distL="0" distR="0" wp14:anchorId="653A5F2B" wp14:editId="1B9DBD54">
            <wp:extent cx="4863600" cy="2484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63600" cy="2484000"/>
                    </a:xfrm>
                    <a:prstGeom prst="rect">
                      <a:avLst/>
                    </a:prstGeom>
                    <a:noFill/>
                    <a:ln>
                      <a:noFill/>
                    </a:ln>
                  </pic:spPr>
                </pic:pic>
              </a:graphicData>
            </a:graphic>
          </wp:inline>
        </w:drawing>
      </w:r>
    </w:p>
    <w:p w14:paraId="4D91D369" w14:textId="6745F682" w:rsidR="009E773B" w:rsidRPr="009E773B" w:rsidRDefault="00EC590C" w:rsidP="00CD614C">
      <w:pPr>
        <w:pStyle w:val="Caption"/>
        <w:jc w:val="center"/>
      </w:pPr>
      <w:r>
        <w:t xml:space="preserve">Figure </w:t>
      </w:r>
      <w:fldSimple w:instr=" SEQ Figure \* ARABIC ">
        <w:r w:rsidR="007C5708">
          <w:rPr>
            <w:noProof/>
          </w:rPr>
          <w:t>6</w:t>
        </w:r>
      </w:fldSimple>
      <w:r>
        <w:t xml:space="preserve">: </w:t>
      </w:r>
      <w:r w:rsidRPr="00F50B67">
        <w:t>The population size is set to 50.</w:t>
      </w:r>
    </w:p>
    <w:p w14:paraId="3004998E" w14:textId="0170946E" w:rsidR="0063484A" w:rsidRDefault="006053EE" w:rsidP="006053EE">
      <w:r>
        <w:t>To overcome this limitation, we increase the initial population</w:t>
      </w:r>
      <w:r w:rsidR="008013E2">
        <w:t xml:space="preserve"> size</w:t>
      </w:r>
      <w:r>
        <w:t xml:space="preserve"> to 500. Results can be seen in Figure </w:t>
      </w:r>
      <w:r w:rsidR="005D4BB7">
        <w:t>6</w:t>
      </w:r>
      <w:r>
        <w:t xml:space="preserve">. It appears that population </w:t>
      </w:r>
      <w:proofErr w:type="spellStart"/>
      <w:r>
        <w:t>siz</w:t>
      </w:r>
      <w:proofErr w:type="spellEnd"/>
      <w:r w:rsidR="00011EB1">
        <w:t>--</w:t>
      </w:r>
      <w:r>
        <w:t>e is important when applying a genetic algorithm</w:t>
      </w:r>
      <w:r w:rsidR="00E25A5F">
        <w:t xml:space="preserve">, but the </w:t>
      </w:r>
      <w:r w:rsidR="00F61062">
        <w:t xml:space="preserve">number has </w:t>
      </w:r>
      <w:r w:rsidR="00F52405">
        <w:t>diminishing returns</w:t>
      </w:r>
      <w:r w:rsidR="00556D1B">
        <w:t xml:space="preserve"> and </w:t>
      </w:r>
      <w:r w:rsidR="00FE4DF0">
        <w:t>must</w:t>
      </w:r>
      <w:r w:rsidR="00556D1B">
        <w:t xml:space="preserve"> be determined heuristically.</w:t>
      </w:r>
    </w:p>
    <w:p w14:paraId="74CB9E7D" w14:textId="77777777" w:rsidR="00812D1F" w:rsidRPr="006053EE" w:rsidRDefault="00812D1F" w:rsidP="006053EE"/>
    <w:p w14:paraId="44EB8593" w14:textId="7A0885E3" w:rsidR="00EC590C" w:rsidRDefault="002C1123" w:rsidP="00EC590C">
      <w:pPr>
        <w:keepNext/>
        <w:jc w:val="center"/>
      </w:pPr>
      <w:r>
        <w:rPr>
          <w:noProof/>
        </w:rPr>
        <w:drawing>
          <wp:inline distT="0" distB="0" distL="0" distR="0" wp14:anchorId="0AD450BF" wp14:editId="765D4DD8">
            <wp:extent cx="4863600" cy="2484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63600" cy="2484000"/>
                    </a:xfrm>
                    <a:prstGeom prst="rect">
                      <a:avLst/>
                    </a:prstGeom>
                    <a:noFill/>
                    <a:ln>
                      <a:noFill/>
                    </a:ln>
                  </pic:spPr>
                </pic:pic>
              </a:graphicData>
            </a:graphic>
          </wp:inline>
        </w:drawing>
      </w:r>
    </w:p>
    <w:p w14:paraId="684DC029" w14:textId="3B7931A6" w:rsidR="00B946BF" w:rsidRPr="00C761AD" w:rsidRDefault="00EC590C" w:rsidP="00C761AD">
      <w:pPr>
        <w:pStyle w:val="Caption"/>
        <w:jc w:val="center"/>
      </w:pPr>
      <w:r>
        <w:t xml:space="preserve">Figure </w:t>
      </w:r>
      <w:fldSimple w:instr=" SEQ Figure \* ARABIC ">
        <w:r w:rsidR="007C5708">
          <w:rPr>
            <w:noProof/>
          </w:rPr>
          <w:t>7</w:t>
        </w:r>
      </w:fldSimple>
      <w:r>
        <w:t xml:space="preserve">: </w:t>
      </w:r>
      <w:r w:rsidRPr="006D07DB">
        <w:t>The population size is set to 500.</w:t>
      </w:r>
    </w:p>
    <w:p w14:paraId="67742101" w14:textId="7000D1C9" w:rsidR="007C424D" w:rsidRDefault="00D72896" w:rsidP="007C424D">
      <w:pPr>
        <w:pStyle w:val="Heading1"/>
        <w:rPr>
          <w:lang w:val="sv-FI"/>
        </w:rPr>
      </w:pPr>
      <w:bookmarkStart w:id="22" w:name="_Toc58408170"/>
      <w:bookmarkStart w:id="23" w:name="_Toc58408154"/>
      <w:r>
        <w:rPr>
          <w:lang w:val="sv-FI"/>
        </w:rPr>
        <w:lastRenderedPageBreak/>
        <w:t>Conclusion</w:t>
      </w:r>
      <w:bookmarkEnd w:id="22"/>
      <w:bookmarkEnd w:id="23"/>
    </w:p>
    <w:p w14:paraId="393D6458" w14:textId="28D33DDE" w:rsidR="00592A99" w:rsidRDefault="007F54E5" w:rsidP="00592A99">
      <w:r>
        <w:t>This work shows that</w:t>
      </w:r>
      <w:r w:rsidR="00261A3D">
        <w:t xml:space="preserve"> a genetic algorithm </w:t>
      </w:r>
      <w:r>
        <w:t xml:space="preserve">that uses </w:t>
      </w:r>
      <w:r w:rsidR="00595DD0">
        <w:t>the</w:t>
      </w:r>
      <w:r>
        <w:t xml:space="preserve"> partially mapped crossover </w:t>
      </w:r>
      <w:r w:rsidR="00595DD0">
        <w:t>operator</w:t>
      </w:r>
      <w:r>
        <w:t xml:space="preserve"> can find the optimal route between 15 waypoints</w:t>
      </w:r>
      <w:r w:rsidR="00465BAA">
        <w:t xml:space="preserve"> in a reasonable amount of time</w:t>
      </w:r>
      <w:r>
        <w:t>.</w:t>
      </w:r>
      <w:r w:rsidR="00F87E48">
        <w:t xml:space="preserve"> </w:t>
      </w:r>
      <w:r w:rsidR="00322675">
        <w:t>Mutation is an effective way of preventing</w:t>
      </w:r>
      <w:r w:rsidR="00057EAB">
        <w:t xml:space="preserve"> the </w:t>
      </w:r>
      <w:r w:rsidR="00322675">
        <w:t>stagnation of</w:t>
      </w:r>
      <w:r w:rsidR="00E871D7">
        <w:t xml:space="preserve"> a </w:t>
      </w:r>
      <w:r w:rsidR="00322675">
        <w:t xml:space="preserve">generation’s gene pool, but this type of problem does not support a </w:t>
      </w:r>
      <w:r w:rsidR="00E871D7">
        <w:t xml:space="preserve">mutation </w:t>
      </w:r>
      <w:r w:rsidR="00322675">
        <w:t xml:space="preserve">in </w:t>
      </w:r>
      <w:r w:rsidR="00B863E1">
        <w:t>t</w:t>
      </w:r>
      <w:r w:rsidR="002100E4">
        <w:t xml:space="preserve">he </w:t>
      </w:r>
      <w:r w:rsidR="00322675">
        <w:t xml:space="preserve">traditional sense. However, we managed to incorporate a similar effect by generating new </w:t>
      </w:r>
      <w:r w:rsidR="002100E4">
        <w:t xml:space="preserve">PMX breakpoints </w:t>
      </w:r>
      <w:r w:rsidR="00322675">
        <w:t xml:space="preserve">for each iteration of a </w:t>
      </w:r>
      <w:r w:rsidR="003F05D9">
        <w:t>generation’s</w:t>
      </w:r>
      <w:r w:rsidR="00322675">
        <w:t xml:space="preserve"> evaluation</w:t>
      </w:r>
      <w:r w:rsidR="00D543B3">
        <w:t>.</w:t>
      </w:r>
      <w:r w:rsidR="00B43AD5">
        <w:t xml:space="preserve"> </w:t>
      </w:r>
      <w:r w:rsidR="00592A99">
        <w:t>A generation’s initial population size can also determine how quickly an optimal solution is found as demonstrated in section 2.3.2. While a larger population generally yielded better results, a more efficient method of achieving the same result was to instead maintain a reasonable population size but increase the number of generations.</w:t>
      </w:r>
    </w:p>
    <w:p w14:paraId="4F68C969" w14:textId="033F51C0" w:rsidR="00AC3C69" w:rsidRPr="00AC3C69" w:rsidRDefault="00D511B4" w:rsidP="00AC3C69">
      <w:r w:rsidRPr="005145A6">
        <w:t>The optimal distance for</w:t>
      </w:r>
      <w:r>
        <w:t xml:space="preserve"> this specific problem is 1 779 km. </w:t>
      </w:r>
      <w:r w:rsidR="00B56026">
        <w:t>Assuming our start location is Helsinki the optimal route is:</w:t>
      </w:r>
    </w:p>
    <w:p w14:paraId="6BBFC9C5" w14:textId="77777777" w:rsidR="00A0686A" w:rsidRDefault="00A0686A" w:rsidP="00112527"/>
    <w:p w14:paraId="61994691" w14:textId="20DFBCC3" w:rsidR="00AC3C69" w:rsidRPr="00AC3C69" w:rsidRDefault="006C5B16" w:rsidP="00AC3C69">
      <w:pPr>
        <w:ind w:left="720"/>
        <w:rPr>
          <w:lang w:val="fi-FI"/>
        </w:rPr>
      </w:pPr>
      <w:r w:rsidRPr="00EA47A7">
        <w:rPr>
          <w:lang w:val="fi-FI"/>
        </w:rPr>
        <w:t xml:space="preserve">Helsinki – Espoo – Turku </w:t>
      </w:r>
      <w:r w:rsidR="00C66B14" w:rsidRPr="00EA47A7">
        <w:rPr>
          <w:lang w:val="fi-FI"/>
        </w:rPr>
        <w:t>–</w:t>
      </w:r>
      <w:r w:rsidRPr="00EA47A7">
        <w:rPr>
          <w:lang w:val="fi-FI"/>
        </w:rPr>
        <w:t xml:space="preserve"> </w:t>
      </w:r>
      <w:r w:rsidR="00C66B14" w:rsidRPr="00EA47A7">
        <w:rPr>
          <w:lang w:val="fi-FI"/>
        </w:rPr>
        <w:t xml:space="preserve">Tampere </w:t>
      </w:r>
      <w:r w:rsidR="00EA47A7" w:rsidRPr="00EA47A7">
        <w:rPr>
          <w:lang w:val="fi-FI"/>
        </w:rPr>
        <w:t>–</w:t>
      </w:r>
      <w:r w:rsidR="00C66B14" w:rsidRPr="00EA47A7">
        <w:rPr>
          <w:lang w:val="fi-FI"/>
        </w:rPr>
        <w:t xml:space="preserve"> </w:t>
      </w:r>
      <w:r w:rsidR="00EA47A7" w:rsidRPr="00EA47A7">
        <w:rPr>
          <w:lang w:val="fi-FI"/>
        </w:rPr>
        <w:t xml:space="preserve">Pori </w:t>
      </w:r>
      <w:r w:rsidR="00EA47A7">
        <w:rPr>
          <w:lang w:val="fi-FI"/>
        </w:rPr>
        <w:t xml:space="preserve">– Vaasa – Oulu </w:t>
      </w:r>
      <w:r w:rsidR="00A40609">
        <w:rPr>
          <w:lang w:val="fi-FI"/>
        </w:rPr>
        <w:t>–</w:t>
      </w:r>
      <w:r w:rsidR="00EA47A7">
        <w:rPr>
          <w:lang w:val="fi-FI"/>
        </w:rPr>
        <w:t xml:space="preserve"> </w:t>
      </w:r>
      <w:r w:rsidR="00A40609">
        <w:rPr>
          <w:lang w:val="fi-FI"/>
        </w:rPr>
        <w:t xml:space="preserve">Kuopio </w:t>
      </w:r>
      <w:r w:rsidR="00923E6C">
        <w:rPr>
          <w:lang w:val="fi-FI"/>
        </w:rPr>
        <w:t>–</w:t>
      </w:r>
      <w:r w:rsidR="00A40609">
        <w:rPr>
          <w:lang w:val="fi-FI"/>
        </w:rPr>
        <w:t xml:space="preserve"> </w:t>
      </w:r>
      <w:r w:rsidR="00923E6C">
        <w:rPr>
          <w:lang w:val="fi-FI"/>
        </w:rPr>
        <w:t xml:space="preserve">Joensuu </w:t>
      </w:r>
      <w:r w:rsidR="00A24C5F">
        <w:rPr>
          <w:lang w:val="fi-FI"/>
        </w:rPr>
        <w:t>–</w:t>
      </w:r>
      <w:r w:rsidR="00923E6C">
        <w:rPr>
          <w:lang w:val="fi-FI"/>
        </w:rPr>
        <w:t xml:space="preserve"> </w:t>
      </w:r>
      <w:r w:rsidR="00A24C5F">
        <w:rPr>
          <w:lang w:val="fi-FI"/>
        </w:rPr>
        <w:t xml:space="preserve">Mikkeli </w:t>
      </w:r>
      <w:r w:rsidR="00742FC1">
        <w:rPr>
          <w:lang w:val="fi-FI"/>
        </w:rPr>
        <w:t>–</w:t>
      </w:r>
      <w:r w:rsidR="00A24C5F">
        <w:rPr>
          <w:lang w:val="fi-FI"/>
        </w:rPr>
        <w:t xml:space="preserve"> </w:t>
      </w:r>
      <w:r w:rsidR="00742FC1">
        <w:rPr>
          <w:lang w:val="fi-FI"/>
        </w:rPr>
        <w:t xml:space="preserve">Lappeenranta </w:t>
      </w:r>
      <w:r w:rsidR="00C41E02">
        <w:rPr>
          <w:lang w:val="fi-FI"/>
        </w:rPr>
        <w:t>–</w:t>
      </w:r>
      <w:r w:rsidR="00742FC1">
        <w:rPr>
          <w:lang w:val="fi-FI"/>
        </w:rPr>
        <w:t xml:space="preserve"> </w:t>
      </w:r>
      <w:r w:rsidR="00C41E02">
        <w:rPr>
          <w:lang w:val="fi-FI"/>
        </w:rPr>
        <w:t xml:space="preserve">Kotka </w:t>
      </w:r>
      <w:r w:rsidR="00AF5D3E">
        <w:rPr>
          <w:lang w:val="fi-FI"/>
        </w:rPr>
        <w:t>–</w:t>
      </w:r>
      <w:r w:rsidR="00C41E02">
        <w:rPr>
          <w:lang w:val="fi-FI"/>
        </w:rPr>
        <w:t xml:space="preserve"> </w:t>
      </w:r>
      <w:r w:rsidR="00AF5D3E">
        <w:rPr>
          <w:lang w:val="fi-FI"/>
        </w:rPr>
        <w:t>Kouvola – Lahti – Vantaa</w:t>
      </w:r>
      <w:r w:rsidR="00353CB7" w:rsidRPr="00EA47A7">
        <w:rPr>
          <w:lang w:val="fi-FI"/>
        </w:rPr>
        <w:t xml:space="preserve"> –</w:t>
      </w:r>
      <w:r w:rsidR="00353CB7" w:rsidRPr="00353CB7">
        <w:rPr>
          <w:lang w:val="fi-FI"/>
        </w:rPr>
        <w:t xml:space="preserve"> </w:t>
      </w:r>
      <w:r w:rsidR="00353CB7" w:rsidRPr="00EA47A7">
        <w:rPr>
          <w:lang w:val="fi-FI"/>
        </w:rPr>
        <w:t>Helsinki</w:t>
      </w:r>
    </w:p>
    <w:p w14:paraId="6D525E7C" w14:textId="77777777" w:rsidR="00A0686A" w:rsidRDefault="00A0686A" w:rsidP="008510BB">
      <w:pPr>
        <w:ind w:left="720"/>
        <w:rPr>
          <w:lang w:val="fi-FI"/>
        </w:rPr>
      </w:pPr>
    </w:p>
    <w:p w14:paraId="420A6677" w14:textId="67F76928" w:rsidR="004D32D1" w:rsidRDefault="00834106" w:rsidP="007C424D">
      <w:r>
        <w:t xml:space="preserve">The solution for this problem is cyclical, which means that the number of optimal solutions will be equivalent to the number of nodes. </w:t>
      </w:r>
      <w:r w:rsidR="00E60DE8">
        <w:t xml:space="preserve">All optimal solutions have the same </w:t>
      </w:r>
      <w:r w:rsidR="00642570">
        <w:t xml:space="preserve">collective </w:t>
      </w:r>
      <w:r w:rsidR="00E60DE8">
        <w:t>distance</w:t>
      </w:r>
      <w:r w:rsidR="00642570">
        <w:t xml:space="preserve"> </w:t>
      </w:r>
      <w:r w:rsidR="008F6A61">
        <w:t>and</w:t>
      </w:r>
      <w:r w:rsidR="00642570">
        <w:t xml:space="preserve"> the </w:t>
      </w:r>
      <w:r w:rsidR="008F6A61">
        <w:t xml:space="preserve">only differing factor is which </w:t>
      </w:r>
      <w:r w:rsidR="006C1BB3">
        <w:t xml:space="preserve">city </w:t>
      </w:r>
      <w:r w:rsidR="00E21A51">
        <w:t>comes first</w:t>
      </w:r>
      <w:r w:rsidR="003C3BA8">
        <w:t>.</w:t>
      </w:r>
    </w:p>
    <w:p w14:paraId="45203807" w14:textId="6E81BA39" w:rsidR="007C424D" w:rsidRPr="00D62F0E" w:rsidRDefault="00E6024F" w:rsidP="007C424D">
      <w:r>
        <w:t xml:space="preserve">As this was a heuristic </w:t>
      </w:r>
      <w:r w:rsidR="004E0D5C">
        <w:t>process,</w:t>
      </w:r>
      <w:r>
        <w:t xml:space="preserve"> it</w:t>
      </w:r>
      <w:r w:rsidR="004E0D5C">
        <w:t xml:space="preserve"> does not guarantee an optimal solution</w:t>
      </w:r>
      <w:r w:rsidR="005C7A75">
        <w:t xml:space="preserve">. </w:t>
      </w:r>
      <w:r w:rsidR="0067739D">
        <w:t>Further research and development could be aimed at improving the performance of the algorithm</w:t>
      </w:r>
      <w:r w:rsidR="00E8353C">
        <w:t>.</w:t>
      </w:r>
      <w:r w:rsidR="00472C90">
        <w:t xml:space="preserve"> We are unsure whether</w:t>
      </w:r>
      <w:r w:rsidR="001A1901">
        <w:t xml:space="preserve"> our </w:t>
      </w:r>
      <w:r w:rsidR="006B5193">
        <w:t>algorithm</w:t>
      </w:r>
      <w:r w:rsidR="00E2264E">
        <w:t xml:space="preserve"> </w:t>
      </w:r>
      <w:r w:rsidR="001A1901">
        <w:t xml:space="preserve">can be applied </w:t>
      </w:r>
      <w:r w:rsidR="001047A0">
        <w:t>on a grander scale</w:t>
      </w:r>
      <w:r w:rsidR="00C2382E">
        <w:t xml:space="preserve"> without requiring significant </w:t>
      </w:r>
      <w:r w:rsidR="00083284">
        <w:t>modification</w:t>
      </w:r>
      <w:r w:rsidR="00B66CB7">
        <w:t>.</w:t>
      </w:r>
      <w:r w:rsidR="001269BC">
        <w:t xml:space="preserve"> </w:t>
      </w:r>
      <w:r w:rsidR="00184531">
        <w:t>Since increasing the number of generations seems</w:t>
      </w:r>
      <w:r w:rsidR="00891E53">
        <w:t xml:space="preserve"> to be a more effective method of finding </w:t>
      </w:r>
      <w:r w:rsidR="00D97849">
        <w:t>good solutions, parallel processing seems like a reasonable next step</w:t>
      </w:r>
      <w:r w:rsidR="004D7A88">
        <w:t xml:space="preserve"> for the implementation.</w:t>
      </w:r>
      <w:r w:rsidR="007C424D" w:rsidRPr="00D31E7B">
        <w:br w:type="page"/>
      </w:r>
    </w:p>
    <w:p w14:paraId="1D827F80" w14:textId="305EB811" w:rsidR="006A5A22" w:rsidRDefault="00A00B33" w:rsidP="00635AAD">
      <w:pPr>
        <w:pStyle w:val="Heading1"/>
        <w:numPr>
          <w:ilvl w:val="0"/>
          <w:numId w:val="0"/>
        </w:numPr>
        <w:ind w:left="360" w:hanging="360"/>
      </w:pPr>
      <w:bookmarkStart w:id="24" w:name="_Toc41297654"/>
      <w:bookmarkStart w:id="25" w:name="_Toc58408171"/>
      <w:bookmarkStart w:id="26" w:name="_Toc58408155"/>
      <w:r w:rsidRPr="00E13D3A">
        <w:lastRenderedPageBreak/>
        <w:t>References</w:t>
      </w:r>
      <w:bookmarkEnd w:id="24"/>
      <w:bookmarkEnd w:id="25"/>
      <w:bookmarkEnd w:id="26"/>
    </w:p>
    <w:p w14:paraId="6A2C3C4F" w14:textId="5BC40216" w:rsidR="0015298E" w:rsidRDefault="0015298E" w:rsidP="0015298E">
      <w:pPr>
        <w:pStyle w:val="Normaltext"/>
      </w:pPr>
      <w:r w:rsidRPr="0015298E">
        <w:t>Wikipedia</w:t>
      </w:r>
      <w:r w:rsidR="006165DB" w:rsidRPr="007E2BEF">
        <w:rPr>
          <w:i/>
          <w:iCs/>
        </w:rPr>
        <w:t>: Traveling salesman problem</w:t>
      </w:r>
      <w:r w:rsidRPr="0015298E">
        <w:t>. (2020). [online] Available at: https://en.wikipedia.org/wiki/Travelling_salesman_problem [Accessed 8 Dec. 2020].</w:t>
      </w:r>
    </w:p>
    <w:p w14:paraId="4F5EF0BE" w14:textId="77777777" w:rsidR="00DF1F7C" w:rsidRDefault="00DF1F7C" w:rsidP="0015298E">
      <w:pPr>
        <w:pStyle w:val="Normaltext"/>
        <w:rPr>
          <w:rFonts w:ascii="Arial" w:hAnsi="Arial" w:cs="Arial"/>
          <w:color w:val="2C3E50"/>
          <w:sz w:val="23"/>
          <w:szCs w:val="23"/>
          <w:shd w:val="clear" w:color="auto" w:fill="F4F6F8"/>
        </w:rPr>
      </w:pPr>
    </w:p>
    <w:p w14:paraId="559B3BEB" w14:textId="5E27DBEB" w:rsidR="0069667E" w:rsidRPr="00523639" w:rsidRDefault="00DF1F7C" w:rsidP="00B2764A">
      <w:pPr>
        <w:pStyle w:val="Normaltext"/>
      </w:pPr>
      <w:r w:rsidRPr="0015298E">
        <w:t>Wikipedia</w:t>
      </w:r>
      <w:r>
        <w:t xml:space="preserve">: </w:t>
      </w:r>
      <w:r w:rsidR="002B1D3B" w:rsidRPr="007E2BEF">
        <w:rPr>
          <w:i/>
          <w:iCs/>
        </w:rPr>
        <w:t>Crossover</w:t>
      </w:r>
      <w:r w:rsidRPr="0015298E">
        <w:t xml:space="preserve">. (2020). [online] Available at: </w:t>
      </w:r>
      <w:r w:rsidR="00EA772D" w:rsidRPr="00EA772D">
        <w:t xml:space="preserve">https://en.wikipedia.org/wiki/Crossover_(genetic_algorithm) </w:t>
      </w:r>
      <w:r w:rsidRPr="0015298E">
        <w:t>[Accessed 8 Dec. 2020].</w:t>
      </w:r>
    </w:p>
    <w:sectPr w:rsidR="0069667E" w:rsidRPr="00523639" w:rsidSect="00CF18B1">
      <w:footerReference w:type="default" r:id="rId25"/>
      <w:pgSz w:w="11907" w:h="16839" w:code="9"/>
      <w:pgMar w:top="1418" w:right="1701" w:bottom="1418" w:left="1701" w:header="510"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0CC6EF" w14:textId="77777777" w:rsidR="00A71497" w:rsidRDefault="00A71497" w:rsidP="006F5977">
      <w:pPr>
        <w:spacing w:after="0" w:line="240" w:lineRule="auto"/>
      </w:pPr>
      <w:r>
        <w:separator/>
      </w:r>
    </w:p>
  </w:endnote>
  <w:endnote w:type="continuationSeparator" w:id="0">
    <w:p w14:paraId="4C67AADB" w14:textId="77777777" w:rsidR="00A71497" w:rsidRDefault="00A71497" w:rsidP="006F5977">
      <w:pPr>
        <w:spacing w:after="0" w:line="240" w:lineRule="auto"/>
      </w:pPr>
      <w:r>
        <w:continuationSeparator/>
      </w:r>
    </w:p>
  </w:endnote>
  <w:endnote w:type="continuationNotice" w:id="1">
    <w:p w14:paraId="214E8D73" w14:textId="77777777" w:rsidR="00A71497" w:rsidRDefault="00A7149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291209" w14:textId="77777777" w:rsidR="00F84E03" w:rsidRPr="00580B1D" w:rsidRDefault="00F84E03" w:rsidP="00190CCE">
    <w:pPr>
      <w:pStyle w:val="Prm-Informationsruta"/>
      <w:jc w:val="center"/>
      <w:rPr>
        <w:lang w:val="sv-F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88137F" w14:textId="77777777" w:rsidR="00F84E03" w:rsidRDefault="00F84E03" w:rsidP="00476DFD">
    <w:pPr>
      <w:pStyle w:val="Footer"/>
    </w:pPr>
  </w:p>
  <w:p w14:paraId="5F60C66D" w14:textId="77777777" w:rsidR="00F84E03" w:rsidRDefault="00F84E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5EDAE1" w14:textId="77777777" w:rsidR="00F84E03" w:rsidRDefault="00F84E03">
    <w:pPr>
      <w:pStyle w:val="Footer"/>
      <w:jc w:val="center"/>
    </w:pPr>
  </w:p>
  <w:p w14:paraId="3DFFD197" w14:textId="77777777" w:rsidR="00F84E03" w:rsidRPr="004166F4" w:rsidRDefault="00F84E03" w:rsidP="004166F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5030937"/>
      <w:docPartObj>
        <w:docPartGallery w:val="Page Numbers (Bottom of Page)"/>
        <w:docPartUnique/>
      </w:docPartObj>
    </w:sdtPr>
    <w:sdtContent>
      <w:p w14:paraId="33E4B9A2" w14:textId="77777777" w:rsidR="00F84E03" w:rsidRDefault="00AF177F">
        <w:pPr>
          <w:pStyle w:val="Footer"/>
          <w:jc w:val="center"/>
        </w:pPr>
        <w:r>
          <w:fldChar w:fldCharType="begin"/>
        </w:r>
        <w:r>
          <w:instrText xml:space="preserve"> PAGE   \* MERGEFORMAT </w:instrText>
        </w:r>
        <w:r>
          <w:fldChar w:fldCharType="separate"/>
        </w:r>
        <w:r w:rsidR="00F84E03">
          <w:rPr>
            <w:noProof/>
          </w:rPr>
          <w:t>2</w:t>
        </w:r>
        <w:r>
          <w:rPr>
            <w:noProof/>
          </w:rPr>
          <w:fldChar w:fldCharType="end"/>
        </w:r>
      </w:p>
    </w:sdtContent>
  </w:sdt>
  <w:p w14:paraId="68B24368" w14:textId="77777777" w:rsidR="00F84E03" w:rsidRDefault="00F84E0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3980C5" w14:textId="77777777" w:rsidR="00A00B33" w:rsidRDefault="00B41018">
    <w:pPr>
      <w:pStyle w:val="Footer"/>
      <w:jc w:val="center"/>
    </w:pPr>
    <w:r>
      <w:fldChar w:fldCharType="begin"/>
    </w:r>
    <w:r>
      <w:instrText xml:space="preserve"> PAGE   \* MERGEFORMAT </w:instrText>
    </w:r>
    <w:r>
      <w:fldChar w:fldCharType="separate"/>
    </w:r>
    <w:r>
      <w:rPr>
        <w:noProof/>
      </w:rPr>
      <w:t>1</w:t>
    </w:r>
    <w:r>
      <w:rPr>
        <w:noProof/>
      </w:rPr>
      <w:fldChar w:fldCharType="end"/>
    </w:r>
  </w:p>
  <w:p w14:paraId="0C0DF0B8" w14:textId="77777777" w:rsidR="00A00B33" w:rsidRPr="004166F4" w:rsidRDefault="00A00B33" w:rsidP="004166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BA2292" w14:textId="77777777" w:rsidR="00A71497" w:rsidRDefault="00A71497" w:rsidP="006F5977">
      <w:pPr>
        <w:spacing w:after="0" w:line="240" w:lineRule="auto"/>
      </w:pPr>
      <w:r>
        <w:separator/>
      </w:r>
    </w:p>
  </w:footnote>
  <w:footnote w:type="continuationSeparator" w:id="0">
    <w:p w14:paraId="35DD4AE8" w14:textId="77777777" w:rsidR="00A71497" w:rsidRDefault="00A71497" w:rsidP="006F5977">
      <w:pPr>
        <w:spacing w:after="0" w:line="240" w:lineRule="auto"/>
      </w:pPr>
      <w:r>
        <w:continuationSeparator/>
      </w:r>
    </w:p>
  </w:footnote>
  <w:footnote w:type="continuationNotice" w:id="1">
    <w:p w14:paraId="6E3B6B08" w14:textId="77777777" w:rsidR="00A71497" w:rsidRDefault="00A7149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17A96"/>
    <w:multiLevelType w:val="multilevel"/>
    <w:tmpl w:val="06DEEA32"/>
    <w:lvl w:ilvl="0">
      <w:start w:val="1"/>
      <w:numFmt w:val="decimal"/>
      <w:lvlText w:val="%1."/>
      <w:lvlJc w:val="left"/>
      <w:pPr>
        <w:ind w:left="360" w:hanging="360"/>
      </w:pPr>
      <w:rPr>
        <w:rFonts w:ascii="Arial" w:hAnsi="Arial" w:hint="default"/>
        <w:b/>
        <w:bCs w:val="0"/>
        <w:i w:val="0"/>
        <w:iCs w:val="0"/>
        <w:caps w:val="0"/>
        <w:smallCaps w:val="0"/>
        <w:strike w:val="0"/>
        <w:dstrike w:val="0"/>
        <w:noProof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558420D"/>
    <w:multiLevelType w:val="multilevel"/>
    <w:tmpl w:val="ED22BB60"/>
    <w:styleLink w:val="Arcadasnumreraderubriker"/>
    <w:lvl w:ilvl="0">
      <w:start w:val="1"/>
      <w:numFmt w:val="decimal"/>
      <w:lvlText w:val="%1"/>
      <w:lvlJc w:val="left"/>
      <w:pPr>
        <w:ind w:left="284" w:hanging="284"/>
      </w:pPr>
      <w:rPr>
        <w:rFonts w:ascii="Arial" w:hAnsi="Arial" w:cs="Times New Roman" w:hint="default"/>
        <w:b/>
        <w:dstrike w:val="0"/>
        <w:spacing w:val="0"/>
        <w:position w:val="0"/>
        <w:sz w:val="28"/>
        <w:u w:val="none"/>
        <w:vertAlign w:val="baseline"/>
        <w:em w:val="none"/>
      </w:rPr>
    </w:lvl>
    <w:lvl w:ilvl="1">
      <w:start w:val="1"/>
      <w:numFmt w:val="decimal"/>
      <w:lvlText w:val="%1.%2"/>
      <w:lvlJc w:val="left"/>
      <w:pPr>
        <w:ind w:left="576" w:hanging="576"/>
      </w:pPr>
      <w:rPr>
        <w:rFonts w:ascii="Arial" w:hAnsi="Arial" w:hint="default"/>
        <w:b/>
        <w:sz w:val="28"/>
      </w:rPr>
    </w:lvl>
    <w:lvl w:ilvl="2">
      <w:start w:val="1"/>
      <w:numFmt w:val="decimal"/>
      <w:lvlText w:val="%1.%2.%3"/>
      <w:lvlJc w:val="left"/>
      <w:pPr>
        <w:ind w:left="720" w:hanging="720"/>
      </w:pPr>
      <w:rPr>
        <w:rFonts w:ascii="Arial" w:hAnsi="Arial" w:hint="default"/>
        <w:b/>
        <w:sz w:val="24"/>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0B4C0D92"/>
    <w:multiLevelType w:val="multilevel"/>
    <w:tmpl w:val="ED22BB60"/>
    <w:numStyleLink w:val="Arcadasnumreraderubriker"/>
  </w:abstractNum>
  <w:abstractNum w:abstractNumId="3" w15:restartNumberingAfterBreak="0">
    <w:nsid w:val="149A7A77"/>
    <w:multiLevelType w:val="hybridMultilevel"/>
    <w:tmpl w:val="FFFFFFFF"/>
    <w:lvl w:ilvl="0" w:tplc="E6B447BC">
      <w:start w:val="1"/>
      <w:numFmt w:val="bullet"/>
      <w:lvlText w:val=""/>
      <w:lvlJc w:val="left"/>
      <w:pPr>
        <w:ind w:left="720" w:hanging="360"/>
      </w:pPr>
      <w:rPr>
        <w:rFonts w:ascii="Symbol" w:hAnsi="Symbol" w:hint="default"/>
      </w:rPr>
    </w:lvl>
    <w:lvl w:ilvl="1" w:tplc="6136D464">
      <w:start w:val="1"/>
      <w:numFmt w:val="bullet"/>
      <w:lvlText w:val="o"/>
      <w:lvlJc w:val="left"/>
      <w:pPr>
        <w:ind w:left="1440" w:hanging="360"/>
      </w:pPr>
      <w:rPr>
        <w:rFonts w:ascii="Courier New" w:hAnsi="Courier New" w:hint="default"/>
      </w:rPr>
    </w:lvl>
    <w:lvl w:ilvl="2" w:tplc="B55CF9CC">
      <w:start w:val="1"/>
      <w:numFmt w:val="bullet"/>
      <w:lvlText w:val=""/>
      <w:lvlJc w:val="left"/>
      <w:pPr>
        <w:ind w:left="2160" w:hanging="360"/>
      </w:pPr>
      <w:rPr>
        <w:rFonts w:ascii="Wingdings" w:hAnsi="Wingdings" w:hint="default"/>
      </w:rPr>
    </w:lvl>
    <w:lvl w:ilvl="3" w:tplc="A3207F92">
      <w:start w:val="1"/>
      <w:numFmt w:val="bullet"/>
      <w:lvlText w:val=""/>
      <w:lvlJc w:val="left"/>
      <w:pPr>
        <w:ind w:left="2880" w:hanging="360"/>
      </w:pPr>
      <w:rPr>
        <w:rFonts w:ascii="Symbol" w:hAnsi="Symbol" w:hint="default"/>
      </w:rPr>
    </w:lvl>
    <w:lvl w:ilvl="4" w:tplc="A6581BE2">
      <w:start w:val="1"/>
      <w:numFmt w:val="bullet"/>
      <w:lvlText w:val="o"/>
      <w:lvlJc w:val="left"/>
      <w:pPr>
        <w:ind w:left="3600" w:hanging="360"/>
      </w:pPr>
      <w:rPr>
        <w:rFonts w:ascii="Courier New" w:hAnsi="Courier New" w:hint="default"/>
      </w:rPr>
    </w:lvl>
    <w:lvl w:ilvl="5" w:tplc="FF62E4FE">
      <w:start w:val="1"/>
      <w:numFmt w:val="bullet"/>
      <w:lvlText w:val=""/>
      <w:lvlJc w:val="left"/>
      <w:pPr>
        <w:ind w:left="4320" w:hanging="360"/>
      </w:pPr>
      <w:rPr>
        <w:rFonts w:ascii="Wingdings" w:hAnsi="Wingdings" w:hint="default"/>
      </w:rPr>
    </w:lvl>
    <w:lvl w:ilvl="6" w:tplc="A05C8C2E">
      <w:start w:val="1"/>
      <w:numFmt w:val="bullet"/>
      <w:lvlText w:val=""/>
      <w:lvlJc w:val="left"/>
      <w:pPr>
        <w:ind w:left="5040" w:hanging="360"/>
      </w:pPr>
      <w:rPr>
        <w:rFonts w:ascii="Symbol" w:hAnsi="Symbol" w:hint="default"/>
      </w:rPr>
    </w:lvl>
    <w:lvl w:ilvl="7" w:tplc="37F40ED0">
      <w:start w:val="1"/>
      <w:numFmt w:val="bullet"/>
      <w:lvlText w:val="o"/>
      <w:lvlJc w:val="left"/>
      <w:pPr>
        <w:ind w:left="5760" w:hanging="360"/>
      </w:pPr>
      <w:rPr>
        <w:rFonts w:ascii="Courier New" w:hAnsi="Courier New" w:hint="default"/>
      </w:rPr>
    </w:lvl>
    <w:lvl w:ilvl="8" w:tplc="8390B9BC">
      <w:start w:val="1"/>
      <w:numFmt w:val="bullet"/>
      <w:lvlText w:val=""/>
      <w:lvlJc w:val="left"/>
      <w:pPr>
        <w:ind w:left="6480" w:hanging="360"/>
      </w:pPr>
      <w:rPr>
        <w:rFonts w:ascii="Wingdings" w:hAnsi="Wingdings" w:hint="default"/>
      </w:rPr>
    </w:lvl>
  </w:abstractNum>
  <w:abstractNum w:abstractNumId="4" w15:restartNumberingAfterBreak="0">
    <w:nsid w:val="36E24772"/>
    <w:multiLevelType w:val="hybridMultilevel"/>
    <w:tmpl w:val="374270A2"/>
    <w:lvl w:ilvl="0" w:tplc="3DF07C76">
      <w:numFmt w:val="bullet"/>
      <w:lvlText w:val="-"/>
      <w:lvlJc w:val="left"/>
      <w:pPr>
        <w:ind w:left="720" w:hanging="360"/>
      </w:pPr>
      <w:rPr>
        <w:rFonts w:ascii="Times New Roman" w:eastAsia="Calibr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C9861BE"/>
    <w:multiLevelType w:val="multilevel"/>
    <w:tmpl w:val="ED22BB60"/>
    <w:numStyleLink w:val="Arcadasnumreraderubriker"/>
  </w:abstractNum>
  <w:abstractNum w:abstractNumId="6" w15:restartNumberingAfterBreak="0">
    <w:nsid w:val="3E393F11"/>
    <w:multiLevelType w:val="hybridMultilevel"/>
    <w:tmpl w:val="607A9C82"/>
    <w:lvl w:ilvl="0" w:tplc="B0AA0AB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6E6CFD"/>
    <w:multiLevelType w:val="hybridMultilevel"/>
    <w:tmpl w:val="95AC8F6E"/>
    <w:lvl w:ilvl="0" w:tplc="8FAEA05C">
      <w:numFmt w:val="bullet"/>
      <w:lvlText w:val="-"/>
      <w:lvlJc w:val="left"/>
      <w:pPr>
        <w:ind w:left="720" w:hanging="360"/>
      </w:pPr>
      <w:rPr>
        <w:rFonts w:ascii="Times New Roman" w:eastAsia="Calibr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93A6F48"/>
    <w:multiLevelType w:val="hybridMultilevel"/>
    <w:tmpl w:val="2C8EBC1E"/>
    <w:lvl w:ilvl="0" w:tplc="112C0730">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0862CE0"/>
    <w:multiLevelType w:val="hybridMultilevel"/>
    <w:tmpl w:val="1ED2E776"/>
    <w:lvl w:ilvl="0" w:tplc="B4906A28">
      <w:start w:val="1"/>
      <w:numFmt w:val="bullet"/>
      <w:pStyle w:val="Punktlista"/>
      <w:lvlText w:val=""/>
      <w:lvlJc w:val="left"/>
      <w:pPr>
        <w:ind w:left="720" w:hanging="360"/>
      </w:pPr>
      <w:rPr>
        <w:rFonts w:ascii="Symbol" w:hAnsi="Symbol" w:hint="default"/>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2826A2"/>
    <w:multiLevelType w:val="hybridMultilevel"/>
    <w:tmpl w:val="5A68A1E8"/>
    <w:lvl w:ilvl="0" w:tplc="B0820F68">
      <w:numFmt w:val="bullet"/>
      <w:lvlText w:val="-"/>
      <w:lvlJc w:val="left"/>
      <w:pPr>
        <w:ind w:left="360" w:hanging="360"/>
      </w:pPr>
      <w:rPr>
        <w:rFonts w:ascii="Calibri" w:eastAsiaTheme="minorHAnsi" w:hAnsi="Calibri" w:cs="Calibri" w:hint="default"/>
      </w:rPr>
    </w:lvl>
    <w:lvl w:ilvl="1" w:tplc="20000003">
      <w:start w:val="1"/>
      <w:numFmt w:val="bullet"/>
      <w:lvlText w:val="o"/>
      <w:lvlJc w:val="left"/>
      <w:pPr>
        <w:ind w:left="1080" w:hanging="360"/>
      </w:pPr>
      <w:rPr>
        <w:rFonts w:ascii="Courier New" w:hAnsi="Courier New" w:cs="Courier New" w:hint="default"/>
      </w:rPr>
    </w:lvl>
    <w:lvl w:ilvl="2" w:tplc="20000005">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1" w15:restartNumberingAfterBreak="0">
    <w:nsid w:val="6BA4409E"/>
    <w:multiLevelType w:val="multilevel"/>
    <w:tmpl w:val="ED22BB60"/>
    <w:numStyleLink w:val="Arcadasnumreraderubriker"/>
  </w:abstractNum>
  <w:abstractNum w:abstractNumId="12" w15:restartNumberingAfterBreak="0">
    <w:nsid w:val="6CC457BD"/>
    <w:multiLevelType w:val="multilevel"/>
    <w:tmpl w:val="ED22BB60"/>
    <w:numStyleLink w:val="Arcadasnumreraderubriker"/>
  </w:abstractNum>
  <w:abstractNum w:abstractNumId="13" w15:restartNumberingAfterBreak="0">
    <w:nsid w:val="7DB6076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6"/>
  </w:num>
  <w:num w:numId="2">
    <w:abstractNumId w:val="9"/>
  </w:num>
  <w:num w:numId="3">
    <w:abstractNumId w:val="0"/>
  </w:num>
  <w:num w:numId="4">
    <w:abstractNumId w:val="1"/>
  </w:num>
  <w:num w:numId="5">
    <w:abstractNumId w:val="11"/>
  </w:num>
  <w:num w:numId="6">
    <w:abstractNumId w:val="5"/>
  </w:num>
  <w:num w:numId="7">
    <w:abstractNumId w:val="2"/>
  </w:num>
  <w:num w:numId="8">
    <w:abstractNumId w:val="12"/>
  </w:num>
  <w:num w:numId="9">
    <w:abstractNumId w:val="0"/>
    <w:lvlOverride w:ilvl="0">
      <w:startOverride w:val="5"/>
    </w:lvlOverride>
  </w:num>
  <w:num w:numId="10">
    <w:abstractNumId w:val="13"/>
  </w:num>
  <w:num w:numId="11">
    <w:abstractNumId w:val="3"/>
  </w:num>
  <w:num w:numId="12">
    <w:abstractNumId w:val="10"/>
  </w:num>
  <w:num w:numId="13">
    <w:abstractNumId w:val="8"/>
  </w:num>
  <w:num w:numId="14">
    <w:abstractNumId w:val="4"/>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attachedTemplate r:id="rId1"/>
  <w:defaultTabStop w:val="720"/>
  <w:autoHyphenation/>
  <w:hyphenationZone w:val="357"/>
  <w:drawingGridHorizontalSpacing w:val="110"/>
  <w:displayHorizontalDrawingGridEvery w:val="2"/>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57B"/>
    <w:rsid w:val="00000B36"/>
    <w:rsid w:val="00000D4A"/>
    <w:rsid w:val="00001974"/>
    <w:rsid w:val="000020D4"/>
    <w:rsid w:val="0000338D"/>
    <w:rsid w:val="00004993"/>
    <w:rsid w:val="00007387"/>
    <w:rsid w:val="0000789B"/>
    <w:rsid w:val="0001085F"/>
    <w:rsid w:val="0001186F"/>
    <w:rsid w:val="00011C40"/>
    <w:rsid w:val="00011EB1"/>
    <w:rsid w:val="00012E51"/>
    <w:rsid w:val="00013589"/>
    <w:rsid w:val="000146D1"/>
    <w:rsid w:val="0001564C"/>
    <w:rsid w:val="00015B06"/>
    <w:rsid w:val="00016118"/>
    <w:rsid w:val="0001714D"/>
    <w:rsid w:val="00017700"/>
    <w:rsid w:val="00020C60"/>
    <w:rsid w:val="00022B10"/>
    <w:rsid w:val="00023AD0"/>
    <w:rsid w:val="00024943"/>
    <w:rsid w:val="00025379"/>
    <w:rsid w:val="00031F15"/>
    <w:rsid w:val="00032275"/>
    <w:rsid w:val="00032EE3"/>
    <w:rsid w:val="000330DA"/>
    <w:rsid w:val="000345B5"/>
    <w:rsid w:val="00034672"/>
    <w:rsid w:val="00036040"/>
    <w:rsid w:val="00037BD3"/>
    <w:rsid w:val="00040537"/>
    <w:rsid w:val="00042F35"/>
    <w:rsid w:val="00043CBC"/>
    <w:rsid w:val="00044CE1"/>
    <w:rsid w:val="00045DD4"/>
    <w:rsid w:val="00050490"/>
    <w:rsid w:val="00052698"/>
    <w:rsid w:val="00053CA2"/>
    <w:rsid w:val="00054469"/>
    <w:rsid w:val="00054532"/>
    <w:rsid w:val="000545CE"/>
    <w:rsid w:val="000556DB"/>
    <w:rsid w:val="000565D9"/>
    <w:rsid w:val="00056822"/>
    <w:rsid w:val="00056B11"/>
    <w:rsid w:val="00056F2C"/>
    <w:rsid w:val="00057EAB"/>
    <w:rsid w:val="00061A3B"/>
    <w:rsid w:val="00061BD1"/>
    <w:rsid w:val="00062401"/>
    <w:rsid w:val="00063186"/>
    <w:rsid w:val="000645EE"/>
    <w:rsid w:val="000659D2"/>
    <w:rsid w:val="00065A46"/>
    <w:rsid w:val="000665C8"/>
    <w:rsid w:val="000701D6"/>
    <w:rsid w:val="00070B92"/>
    <w:rsid w:val="00071818"/>
    <w:rsid w:val="000726B8"/>
    <w:rsid w:val="000733F9"/>
    <w:rsid w:val="00073A45"/>
    <w:rsid w:val="00077025"/>
    <w:rsid w:val="0007712F"/>
    <w:rsid w:val="0008047C"/>
    <w:rsid w:val="00080719"/>
    <w:rsid w:val="00081AC0"/>
    <w:rsid w:val="00082198"/>
    <w:rsid w:val="0008278C"/>
    <w:rsid w:val="00083284"/>
    <w:rsid w:val="00083737"/>
    <w:rsid w:val="00083861"/>
    <w:rsid w:val="000839FA"/>
    <w:rsid w:val="00085369"/>
    <w:rsid w:val="00086919"/>
    <w:rsid w:val="00087658"/>
    <w:rsid w:val="00087B97"/>
    <w:rsid w:val="000902AC"/>
    <w:rsid w:val="00090E5D"/>
    <w:rsid w:val="00091A4D"/>
    <w:rsid w:val="000921E9"/>
    <w:rsid w:val="000963E2"/>
    <w:rsid w:val="0009753D"/>
    <w:rsid w:val="000A01F5"/>
    <w:rsid w:val="000A096A"/>
    <w:rsid w:val="000A10FD"/>
    <w:rsid w:val="000A6CE9"/>
    <w:rsid w:val="000A6E3F"/>
    <w:rsid w:val="000A71E8"/>
    <w:rsid w:val="000A7B92"/>
    <w:rsid w:val="000B10AD"/>
    <w:rsid w:val="000B10D8"/>
    <w:rsid w:val="000B3684"/>
    <w:rsid w:val="000B36DA"/>
    <w:rsid w:val="000B4148"/>
    <w:rsid w:val="000B468B"/>
    <w:rsid w:val="000B6D60"/>
    <w:rsid w:val="000B7D90"/>
    <w:rsid w:val="000C12E4"/>
    <w:rsid w:val="000C2BEE"/>
    <w:rsid w:val="000C2CD3"/>
    <w:rsid w:val="000C4145"/>
    <w:rsid w:val="000C43F2"/>
    <w:rsid w:val="000C616F"/>
    <w:rsid w:val="000C6C4B"/>
    <w:rsid w:val="000C6CD3"/>
    <w:rsid w:val="000D0269"/>
    <w:rsid w:val="000D0887"/>
    <w:rsid w:val="000D0A56"/>
    <w:rsid w:val="000D168C"/>
    <w:rsid w:val="000D19F3"/>
    <w:rsid w:val="000D1E02"/>
    <w:rsid w:val="000D3523"/>
    <w:rsid w:val="000D3B5D"/>
    <w:rsid w:val="000D401D"/>
    <w:rsid w:val="000D538D"/>
    <w:rsid w:val="000D5516"/>
    <w:rsid w:val="000D561B"/>
    <w:rsid w:val="000E25A1"/>
    <w:rsid w:val="000E3450"/>
    <w:rsid w:val="000E4CC6"/>
    <w:rsid w:val="000E51B3"/>
    <w:rsid w:val="000E5224"/>
    <w:rsid w:val="000E566F"/>
    <w:rsid w:val="000F0A29"/>
    <w:rsid w:val="000F10D2"/>
    <w:rsid w:val="000F4C59"/>
    <w:rsid w:val="000F591C"/>
    <w:rsid w:val="000F665F"/>
    <w:rsid w:val="00100C7C"/>
    <w:rsid w:val="00101D31"/>
    <w:rsid w:val="001023B7"/>
    <w:rsid w:val="001028B1"/>
    <w:rsid w:val="0010399E"/>
    <w:rsid w:val="001047A0"/>
    <w:rsid w:val="00106620"/>
    <w:rsid w:val="001072FC"/>
    <w:rsid w:val="00107699"/>
    <w:rsid w:val="001076CA"/>
    <w:rsid w:val="00107EF5"/>
    <w:rsid w:val="00112527"/>
    <w:rsid w:val="00112974"/>
    <w:rsid w:val="00113A82"/>
    <w:rsid w:val="00113B39"/>
    <w:rsid w:val="0011405C"/>
    <w:rsid w:val="00116228"/>
    <w:rsid w:val="00120071"/>
    <w:rsid w:val="00120CCF"/>
    <w:rsid w:val="00121114"/>
    <w:rsid w:val="00121357"/>
    <w:rsid w:val="0012149D"/>
    <w:rsid w:val="00122B00"/>
    <w:rsid w:val="00122C9C"/>
    <w:rsid w:val="00122F1F"/>
    <w:rsid w:val="00123950"/>
    <w:rsid w:val="00124065"/>
    <w:rsid w:val="001269BC"/>
    <w:rsid w:val="00127FC9"/>
    <w:rsid w:val="00130EC8"/>
    <w:rsid w:val="00132019"/>
    <w:rsid w:val="0013232D"/>
    <w:rsid w:val="0013274A"/>
    <w:rsid w:val="00132B02"/>
    <w:rsid w:val="00133225"/>
    <w:rsid w:val="00135DEB"/>
    <w:rsid w:val="001411D6"/>
    <w:rsid w:val="00141F73"/>
    <w:rsid w:val="00144290"/>
    <w:rsid w:val="001459BB"/>
    <w:rsid w:val="00145B29"/>
    <w:rsid w:val="00147B38"/>
    <w:rsid w:val="00150419"/>
    <w:rsid w:val="00150B60"/>
    <w:rsid w:val="001520A4"/>
    <w:rsid w:val="0015298E"/>
    <w:rsid w:val="0015603F"/>
    <w:rsid w:val="00156CF2"/>
    <w:rsid w:val="00157191"/>
    <w:rsid w:val="00160890"/>
    <w:rsid w:val="001620E1"/>
    <w:rsid w:val="00163E5A"/>
    <w:rsid w:val="00164565"/>
    <w:rsid w:val="00164B1C"/>
    <w:rsid w:val="001673FB"/>
    <w:rsid w:val="00172164"/>
    <w:rsid w:val="00173634"/>
    <w:rsid w:val="00174288"/>
    <w:rsid w:val="001749FF"/>
    <w:rsid w:val="0017572E"/>
    <w:rsid w:val="001772DE"/>
    <w:rsid w:val="001773C2"/>
    <w:rsid w:val="00180123"/>
    <w:rsid w:val="00181EB5"/>
    <w:rsid w:val="0018283E"/>
    <w:rsid w:val="001828C5"/>
    <w:rsid w:val="00183C20"/>
    <w:rsid w:val="00184531"/>
    <w:rsid w:val="00184BDB"/>
    <w:rsid w:val="00184CE5"/>
    <w:rsid w:val="00184D0F"/>
    <w:rsid w:val="001863AE"/>
    <w:rsid w:val="00186C5A"/>
    <w:rsid w:val="00190CCE"/>
    <w:rsid w:val="00191A24"/>
    <w:rsid w:val="00192E89"/>
    <w:rsid w:val="001935F1"/>
    <w:rsid w:val="00194F21"/>
    <w:rsid w:val="00195423"/>
    <w:rsid w:val="00196A69"/>
    <w:rsid w:val="00196CD8"/>
    <w:rsid w:val="00197382"/>
    <w:rsid w:val="00197D70"/>
    <w:rsid w:val="001A00B9"/>
    <w:rsid w:val="001A048E"/>
    <w:rsid w:val="001A0C75"/>
    <w:rsid w:val="001A145D"/>
    <w:rsid w:val="001A1901"/>
    <w:rsid w:val="001A3507"/>
    <w:rsid w:val="001A3B3A"/>
    <w:rsid w:val="001A4B6F"/>
    <w:rsid w:val="001A672F"/>
    <w:rsid w:val="001A6C49"/>
    <w:rsid w:val="001A6D6E"/>
    <w:rsid w:val="001A7EA5"/>
    <w:rsid w:val="001B28C5"/>
    <w:rsid w:val="001B3F16"/>
    <w:rsid w:val="001B4CB2"/>
    <w:rsid w:val="001B57F5"/>
    <w:rsid w:val="001C003B"/>
    <w:rsid w:val="001C0508"/>
    <w:rsid w:val="001C0513"/>
    <w:rsid w:val="001C0EFC"/>
    <w:rsid w:val="001C0F96"/>
    <w:rsid w:val="001C630F"/>
    <w:rsid w:val="001C63B7"/>
    <w:rsid w:val="001C6676"/>
    <w:rsid w:val="001C6CF2"/>
    <w:rsid w:val="001C749E"/>
    <w:rsid w:val="001D1E37"/>
    <w:rsid w:val="001D434A"/>
    <w:rsid w:val="001D62A8"/>
    <w:rsid w:val="001D734D"/>
    <w:rsid w:val="001D7631"/>
    <w:rsid w:val="001E0136"/>
    <w:rsid w:val="001E06D1"/>
    <w:rsid w:val="001E0F23"/>
    <w:rsid w:val="001E0FAD"/>
    <w:rsid w:val="001E10C4"/>
    <w:rsid w:val="001E1CA6"/>
    <w:rsid w:val="001E2E6C"/>
    <w:rsid w:val="001E58F3"/>
    <w:rsid w:val="001E5B7F"/>
    <w:rsid w:val="001E662B"/>
    <w:rsid w:val="001F21CF"/>
    <w:rsid w:val="001F22CE"/>
    <w:rsid w:val="001F5B99"/>
    <w:rsid w:val="001F7165"/>
    <w:rsid w:val="002009B8"/>
    <w:rsid w:val="002016E0"/>
    <w:rsid w:val="002018C8"/>
    <w:rsid w:val="002019CB"/>
    <w:rsid w:val="00202ADE"/>
    <w:rsid w:val="00204812"/>
    <w:rsid w:val="002053C4"/>
    <w:rsid w:val="00205EB1"/>
    <w:rsid w:val="002100E4"/>
    <w:rsid w:val="00210AE1"/>
    <w:rsid w:val="00211071"/>
    <w:rsid w:val="002124EC"/>
    <w:rsid w:val="00213729"/>
    <w:rsid w:val="00213A48"/>
    <w:rsid w:val="0022113D"/>
    <w:rsid w:val="0022227D"/>
    <w:rsid w:val="00222F3B"/>
    <w:rsid w:val="00223C67"/>
    <w:rsid w:val="0022628B"/>
    <w:rsid w:val="00227AAA"/>
    <w:rsid w:val="00231D6F"/>
    <w:rsid w:val="002325AC"/>
    <w:rsid w:val="00232A11"/>
    <w:rsid w:val="00233229"/>
    <w:rsid w:val="00233464"/>
    <w:rsid w:val="00233EA6"/>
    <w:rsid w:val="00235D9E"/>
    <w:rsid w:val="002376CB"/>
    <w:rsid w:val="00240B02"/>
    <w:rsid w:val="00242AA3"/>
    <w:rsid w:val="002445DE"/>
    <w:rsid w:val="002451C4"/>
    <w:rsid w:val="002455BD"/>
    <w:rsid w:val="00246AC4"/>
    <w:rsid w:val="00250C2A"/>
    <w:rsid w:val="002517F8"/>
    <w:rsid w:val="0025203E"/>
    <w:rsid w:val="002528C4"/>
    <w:rsid w:val="00252F95"/>
    <w:rsid w:val="00254729"/>
    <w:rsid w:val="002558E1"/>
    <w:rsid w:val="002560D4"/>
    <w:rsid w:val="00256D16"/>
    <w:rsid w:val="002575EE"/>
    <w:rsid w:val="00261A3D"/>
    <w:rsid w:val="00261AD3"/>
    <w:rsid w:val="00262CCA"/>
    <w:rsid w:val="002632E4"/>
    <w:rsid w:val="00264366"/>
    <w:rsid w:val="00266543"/>
    <w:rsid w:val="00267845"/>
    <w:rsid w:val="00270F78"/>
    <w:rsid w:val="0027222D"/>
    <w:rsid w:val="002724B3"/>
    <w:rsid w:val="00273F35"/>
    <w:rsid w:val="002740C3"/>
    <w:rsid w:val="002751ED"/>
    <w:rsid w:val="0027668D"/>
    <w:rsid w:val="002766E6"/>
    <w:rsid w:val="00277FE5"/>
    <w:rsid w:val="00280983"/>
    <w:rsid w:val="00280A1F"/>
    <w:rsid w:val="00280DF9"/>
    <w:rsid w:val="00282B90"/>
    <w:rsid w:val="00282D47"/>
    <w:rsid w:val="00282E2E"/>
    <w:rsid w:val="00282E3C"/>
    <w:rsid w:val="00283300"/>
    <w:rsid w:val="00283D54"/>
    <w:rsid w:val="00283D6E"/>
    <w:rsid w:val="00290EC8"/>
    <w:rsid w:val="002921A5"/>
    <w:rsid w:val="002929D9"/>
    <w:rsid w:val="00292AA3"/>
    <w:rsid w:val="00297334"/>
    <w:rsid w:val="002A038F"/>
    <w:rsid w:val="002A3A74"/>
    <w:rsid w:val="002A3CEC"/>
    <w:rsid w:val="002A4110"/>
    <w:rsid w:val="002A4DC5"/>
    <w:rsid w:val="002A517D"/>
    <w:rsid w:val="002A6168"/>
    <w:rsid w:val="002A7328"/>
    <w:rsid w:val="002B01EE"/>
    <w:rsid w:val="002B0958"/>
    <w:rsid w:val="002B1CE5"/>
    <w:rsid w:val="002B1D3B"/>
    <w:rsid w:val="002B21D2"/>
    <w:rsid w:val="002B3B22"/>
    <w:rsid w:val="002B4606"/>
    <w:rsid w:val="002B547B"/>
    <w:rsid w:val="002B54A6"/>
    <w:rsid w:val="002B5E8D"/>
    <w:rsid w:val="002B7F64"/>
    <w:rsid w:val="002C0164"/>
    <w:rsid w:val="002C1123"/>
    <w:rsid w:val="002C151B"/>
    <w:rsid w:val="002C1C2B"/>
    <w:rsid w:val="002C1FD9"/>
    <w:rsid w:val="002C3EAE"/>
    <w:rsid w:val="002C4A39"/>
    <w:rsid w:val="002C503A"/>
    <w:rsid w:val="002C6610"/>
    <w:rsid w:val="002C7069"/>
    <w:rsid w:val="002C76FC"/>
    <w:rsid w:val="002D06B3"/>
    <w:rsid w:val="002D4651"/>
    <w:rsid w:val="002D5477"/>
    <w:rsid w:val="002D5EF9"/>
    <w:rsid w:val="002D691B"/>
    <w:rsid w:val="002D70FE"/>
    <w:rsid w:val="002D7C5D"/>
    <w:rsid w:val="002E10F9"/>
    <w:rsid w:val="002E122F"/>
    <w:rsid w:val="002E183E"/>
    <w:rsid w:val="002E1864"/>
    <w:rsid w:val="002E2F2F"/>
    <w:rsid w:val="002E3BD4"/>
    <w:rsid w:val="002E4F9F"/>
    <w:rsid w:val="002E567D"/>
    <w:rsid w:val="002E79DE"/>
    <w:rsid w:val="002F099C"/>
    <w:rsid w:val="002F0F46"/>
    <w:rsid w:val="002F100F"/>
    <w:rsid w:val="002F150E"/>
    <w:rsid w:val="002F18D5"/>
    <w:rsid w:val="002F3529"/>
    <w:rsid w:val="002F40A8"/>
    <w:rsid w:val="002F5D00"/>
    <w:rsid w:val="002F638F"/>
    <w:rsid w:val="002F6C07"/>
    <w:rsid w:val="003007C3"/>
    <w:rsid w:val="00300B39"/>
    <w:rsid w:val="0030163C"/>
    <w:rsid w:val="003045DA"/>
    <w:rsid w:val="00304D2D"/>
    <w:rsid w:val="0030585D"/>
    <w:rsid w:val="003064F4"/>
    <w:rsid w:val="00306E86"/>
    <w:rsid w:val="0030765E"/>
    <w:rsid w:val="003076BA"/>
    <w:rsid w:val="00307DD7"/>
    <w:rsid w:val="0031022B"/>
    <w:rsid w:val="0031036D"/>
    <w:rsid w:val="003104AF"/>
    <w:rsid w:val="00310ED8"/>
    <w:rsid w:val="003113B6"/>
    <w:rsid w:val="00312974"/>
    <w:rsid w:val="00312CA1"/>
    <w:rsid w:val="00313077"/>
    <w:rsid w:val="003173F8"/>
    <w:rsid w:val="00317FD8"/>
    <w:rsid w:val="003201FB"/>
    <w:rsid w:val="00320FDB"/>
    <w:rsid w:val="00321CEF"/>
    <w:rsid w:val="00321D94"/>
    <w:rsid w:val="00322224"/>
    <w:rsid w:val="00322675"/>
    <w:rsid w:val="00322979"/>
    <w:rsid w:val="00323A12"/>
    <w:rsid w:val="00323F35"/>
    <w:rsid w:val="003259DC"/>
    <w:rsid w:val="00325ED4"/>
    <w:rsid w:val="0032622B"/>
    <w:rsid w:val="00326AC4"/>
    <w:rsid w:val="00326E69"/>
    <w:rsid w:val="0033108E"/>
    <w:rsid w:val="003313D8"/>
    <w:rsid w:val="00331470"/>
    <w:rsid w:val="003328BE"/>
    <w:rsid w:val="003329CA"/>
    <w:rsid w:val="00332FED"/>
    <w:rsid w:val="003367C4"/>
    <w:rsid w:val="00336DDB"/>
    <w:rsid w:val="00337584"/>
    <w:rsid w:val="003400D7"/>
    <w:rsid w:val="003410AD"/>
    <w:rsid w:val="0034395D"/>
    <w:rsid w:val="00344152"/>
    <w:rsid w:val="00344EE1"/>
    <w:rsid w:val="00347BB9"/>
    <w:rsid w:val="0035021E"/>
    <w:rsid w:val="00350D15"/>
    <w:rsid w:val="003539B3"/>
    <w:rsid w:val="00353CB7"/>
    <w:rsid w:val="0035564A"/>
    <w:rsid w:val="003563FD"/>
    <w:rsid w:val="0035719D"/>
    <w:rsid w:val="003607B0"/>
    <w:rsid w:val="00360811"/>
    <w:rsid w:val="0036427B"/>
    <w:rsid w:val="00364AD2"/>
    <w:rsid w:val="003679BE"/>
    <w:rsid w:val="0037127D"/>
    <w:rsid w:val="00372924"/>
    <w:rsid w:val="003743B5"/>
    <w:rsid w:val="003777D7"/>
    <w:rsid w:val="0038040B"/>
    <w:rsid w:val="00380563"/>
    <w:rsid w:val="00381B85"/>
    <w:rsid w:val="00382EB2"/>
    <w:rsid w:val="0038658B"/>
    <w:rsid w:val="00386AE5"/>
    <w:rsid w:val="00387279"/>
    <w:rsid w:val="00387709"/>
    <w:rsid w:val="00387B29"/>
    <w:rsid w:val="003904C8"/>
    <w:rsid w:val="0039097E"/>
    <w:rsid w:val="00391064"/>
    <w:rsid w:val="00391E48"/>
    <w:rsid w:val="00391F6B"/>
    <w:rsid w:val="00393DBA"/>
    <w:rsid w:val="00393EB2"/>
    <w:rsid w:val="0039476F"/>
    <w:rsid w:val="00395195"/>
    <w:rsid w:val="003959A5"/>
    <w:rsid w:val="00395BD5"/>
    <w:rsid w:val="00397424"/>
    <w:rsid w:val="00397B1A"/>
    <w:rsid w:val="003A1532"/>
    <w:rsid w:val="003A3A73"/>
    <w:rsid w:val="003A5479"/>
    <w:rsid w:val="003A58D3"/>
    <w:rsid w:val="003B0318"/>
    <w:rsid w:val="003B1872"/>
    <w:rsid w:val="003B1FAE"/>
    <w:rsid w:val="003B4257"/>
    <w:rsid w:val="003B4896"/>
    <w:rsid w:val="003B7645"/>
    <w:rsid w:val="003C0FF3"/>
    <w:rsid w:val="003C3140"/>
    <w:rsid w:val="003C3AA5"/>
    <w:rsid w:val="003C3BA8"/>
    <w:rsid w:val="003C3CDA"/>
    <w:rsid w:val="003C41AA"/>
    <w:rsid w:val="003C6A4C"/>
    <w:rsid w:val="003C6D71"/>
    <w:rsid w:val="003D2774"/>
    <w:rsid w:val="003D2CD2"/>
    <w:rsid w:val="003D2EAD"/>
    <w:rsid w:val="003D3D5B"/>
    <w:rsid w:val="003D3EE1"/>
    <w:rsid w:val="003D4F74"/>
    <w:rsid w:val="003D5444"/>
    <w:rsid w:val="003D7838"/>
    <w:rsid w:val="003E0AEE"/>
    <w:rsid w:val="003E2875"/>
    <w:rsid w:val="003E3C2D"/>
    <w:rsid w:val="003E5C0A"/>
    <w:rsid w:val="003E62A3"/>
    <w:rsid w:val="003E716F"/>
    <w:rsid w:val="003F05D9"/>
    <w:rsid w:val="003F28F1"/>
    <w:rsid w:val="003F55FF"/>
    <w:rsid w:val="003F57D3"/>
    <w:rsid w:val="003F5FC7"/>
    <w:rsid w:val="003F65F0"/>
    <w:rsid w:val="004005B6"/>
    <w:rsid w:val="00401487"/>
    <w:rsid w:val="00401793"/>
    <w:rsid w:val="00405608"/>
    <w:rsid w:val="00406567"/>
    <w:rsid w:val="00406C22"/>
    <w:rsid w:val="00406E97"/>
    <w:rsid w:val="0040729B"/>
    <w:rsid w:val="00407A47"/>
    <w:rsid w:val="00410120"/>
    <w:rsid w:val="00411096"/>
    <w:rsid w:val="004121E9"/>
    <w:rsid w:val="004140C1"/>
    <w:rsid w:val="00414156"/>
    <w:rsid w:val="004150D3"/>
    <w:rsid w:val="00415CA5"/>
    <w:rsid w:val="004166F4"/>
    <w:rsid w:val="00420455"/>
    <w:rsid w:val="00420718"/>
    <w:rsid w:val="00421D7C"/>
    <w:rsid w:val="0042332F"/>
    <w:rsid w:val="004235CB"/>
    <w:rsid w:val="004236B6"/>
    <w:rsid w:val="00424F88"/>
    <w:rsid w:val="00425100"/>
    <w:rsid w:val="0042737A"/>
    <w:rsid w:val="00431BF4"/>
    <w:rsid w:val="004324CF"/>
    <w:rsid w:val="004346E1"/>
    <w:rsid w:val="00434F06"/>
    <w:rsid w:val="004351E9"/>
    <w:rsid w:val="00435C9A"/>
    <w:rsid w:val="00440914"/>
    <w:rsid w:val="00440F2E"/>
    <w:rsid w:val="00441818"/>
    <w:rsid w:val="0044255B"/>
    <w:rsid w:val="00442787"/>
    <w:rsid w:val="00444117"/>
    <w:rsid w:val="0044422D"/>
    <w:rsid w:val="00450937"/>
    <w:rsid w:val="0045250B"/>
    <w:rsid w:val="004539A6"/>
    <w:rsid w:val="0045594E"/>
    <w:rsid w:val="00455F8A"/>
    <w:rsid w:val="00461411"/>
    <w:rsid w:val="00461AC7"/>
    <w:rsid w:val="00461DCB"/>
    <w:rsid w:val="00461F42"/>
    <w:rsid w:val="00463B96"/>
    <w:rsid w:val="00463F65"/>
    <w:rsid w:val="00465177"/>
    <w:rsid w:val="00465BAA"/>
    <w:rsid w:val="0046776A"/>
    <w:rsid w:val="0047020B"/>
    <w:rsid w:val="00472C90"/>
    <w:rsid w:val="004761F3"/>
    <w:rsid w:val="00476B20"/>
    <w:rsid w:val="00476DFD"/>
    <w:rsid w:val="004779DB"/>
    <w:rsid w:val="00482785"/>
    <w:rsid w:val="00483986"/>
    <w:rsid w:val="00483B3F"/>
    <w:rsid w:val="00484B4E"/>
    <w:rsid w:val="0048776A"/>
    <w:rsid w:val="00495D5C"/>
    <w:rsid w:val="0049675B"/>
    <w:rsid w:val="00496D20"/>
    <w:rsid w:val="004A0898"/>
    <w:rsid w:val="004A248D"/>
    <w:rsid w:val="004A4167"/>
    <w:rsid w:val="004A44B4"/>
    <w:rsid w:val="004B19B3"/>
    <w:rsid w:val="004B20C1"/>
    <w:rsid w:val="004B2CB3"/>
    <w:rsid w:val="004B3043"/>
    <w:rsid w:val="004B363E"/>
    <w:rsid w:val="004B40A7"/>
    <w:rsid w:val="004B4ADD"/>
    <w:rsid w:val="004B50FB"/>
    <w:rsid w:val="004B5385"/>
    <w:rsid w:val="004B65ED"/>
    <w:rsid w:val="004B6DBE"/>
    <w:rsid w:val="004B7A7C"/>
    <w:rsid w:val="004B7C95"/>
    <w:rsid w:val="004B7FE5"/>
    <w:rsid w:val="004C1043"/>
    <w:rsid w:val="004C204F"/>
    <w:rsid w:val="004C3144"/>
    <w:rsid w:val="004C3F2B"/>
    <w:rsid w:val="004C4EB1"/>
    <w:rsid w:val="004C5313"/>
    <w:rsid w:val="004C55FB"/>
    <w:rsid w:val="004C5764"/>
    <w:rsid w:val="004C7202"/>
    <w:rsid w:val="004C7F48"/>
    <w:rsid w:val="004D0605"/>
    <w:rsid w:val="004D0C39"/>
    <w:rsid w:val="004D32D1"/>
    <w:rsid w:val="004D424B"/>
    <w:rsid w:val="004D58DF"/>
    <w:rsid w:val="004D5B58"/>
    <w:rsid w:val="004D7A88"/>
    <w:rsid w:val="004E0D5C"/>
    <w:rsid w:val="004E212B"/>
    <w:rsid w:val="004E4060"/>
    <w:rsid w:val="004E5227"/>
    <w:rsid w:val="004E7FD6"/>
    <w:rsid w:val="004F10DB"/>
    <w:rsid w:val="004F1741"/>
    <w:rsid w:val="004F1B01"/>
    <w:rsid w:val="004F4829"/>
    <w:rsid w:val="004F5BCF"/>
    <w:rsid w:val="00500243"/>
    <w:rsid w:val="005008A0"/>
    <w:rsid w:val="00500BF0"/>
    <w:rsid w:val="00500D07"/>
    <w:rsid w:val="005019D8"/>
    <w:rsid w:val="00501B06"/>
    <w:rsid w:val="0050211D"/>
    <w:rsid w:val="00502B55"/>
    <w:rsid w:val="00502C77"/>
    <w:rsid w:val="0050439A"/>
    <w:rsid w:val="00504BDA"/>
    <w:rsid w:val="00504F1A"/>
    <w:rsid w:val="00505212"/>
    <w:rsid w:val="00506489"/>
    <w:rsid w:val="0051311A"/>
    <w:rsid w:val="005145A6"/>
    <w:rsid w:val="00515434"/>
    <w:rsid w:val="0051670A"/>
    <w:rsid w:val="00516AF0"/>
    <w:rsid w:val="00517114"/>
    <w:rsid w:val="00517945"/>
    <w:rsid w:val="00522F6C"/>
    <w:rsid w:val="00523022"/>
    <w:rsid w:val="00523639"/>
    <w:rsid w:val="005239AA"/>
    <w:rsid w:val="005245B4"/>
    <w:rsid w:val="005273C6"/>
    <w:rsid w:val="0052759C"/>
    <w:rsid w:val="00530552"/>
    <w:rsid w:val="005305EC"/>
    <w:rsid w:val="00531C08"/>
    <w:rsid w:val="005328ED"/>
    <w:rsid w:val="005328FD"/>
    <w:rsid w:val="005360DB"/>
    <w:rsid w:val="0053733C"/>
    <w:rsid w:val="00537FC6"/>
    <w:rsid w:val="00540494"/>
    <w:rsid w:val="005411AD"/>
    <w:rsid w:val="00541D6D"/>
    <w:rsid w:val="00542109"/>
    <w:rsid w:val="005437F7"/>
    <w:rsid w:val="00544CE7"/>
    <w:rsid w:val="005451A0"/>
    <w:rsid w:val="00546B52"/>
    <w:rsid w:val="00546C29"/>
    <w:rsid w:val="00547349"/>
    <w:rsid w:val="00550198"/>
    <w:rsid w:val="00550A09"/>
    <w:rsid w:val="00550BE4"/>
    <w:rsid w:val="005520F2"/>
    <w:rsid w:val="00553E3A"/>
    <w:rsid w:val="0055551C"/>
    <w:rsid w:val="00556D1B"/>
    <w:rsid w:val="00557F18"/>
    <w:rsid w:val="0056007A"/>
    <w:rsid w:val="00561501"/>
    <w:rsid w:val="00563040"/>
    <w:rsid w:val="00563610"/>
    <w:rsid w:val="00563851"/>
    <w:rsid w:val="005642DE"/>
    <w:rsid w:val="005647DB"/>
    <w:rsid w:val="005655A9"/>
    <w:rsid w:val="005701BB"/>
    <w:rsid w:val="0057045A"/>
    <w:rsid w:val="00571C25"/>
    <w:rsid w:val="00572239"/>
    <w:rsid w:val="0057424E"/>
    <w:rsid w:val="0057451B"/>
    <w:rsid w:val="00574DAC"/>
    <w:rsid w:val="0057641D"/>
    <w:rsid w:val="0057665F"/>
    <w:rsid w:val="00577988"/>
    <w:rsid w:val="00577A64"/>
    <w:rsid w:val="00580B1D"/>
    <w:rsid w:val="00580B56"/>
    <w:rsid w:val="00581666"/>
    <w:rsid w:val="0058304E"/>
    <w:rsid w:val="005837F9"/>
    <w:rsid w:val="00584F80"/>
    <w:rsid w:val="00592A99"/>
    <w:rsid w:val="00593563"/>
    <w:rsid w:val="005937DB"/>
    <w:rsid w:val="00593BD8"/>
    <w:rsid w:val="005947CA"/>
    <w:rsid w:val="00594A41"/>
    <w:rsid w:val="00595077"/>
    <w:rsid w:val="00595DD0"/>
    <w:rsid w:val="005969AB"/>
    <w:rsid w:val="005977CA"/>
    <w:rsid w:val="005A262A"/>
    <w:rsid w:val="005A2E9A"/>
    <w:rsid w:val="005A30F8"/>
    <w:rsid w:val="005A56AD"/>
    <w:rsid w:val="005B039F"/>
    <w:rsid w:val="005B1D2B"/>
    <w:rsid w:val="005B22E7"/>
    <w:rsid w:val="005B2A66"/>
    <w:rsid w:val="005B3BDF"/>
    <w:rsid w:val="005B565D"/>
    <w:rsid w:val="005B7539"/>
    <w:rsid w:val="005C1170"/>
    <w:rsid w:val="005C67FC"/>
    <w:rsid w:val="005C6BC5"/>
    <w:rsid w:val="005C6E4D"/>
    <w:rsid w:val="005C7A75"/>
    <w:rsid w:val="005C7B47"/>
    <w:rsid w:val="005C7FC9"/>
    <w:rsid w:val="005D0152"/>
    <w:rsid w:val="005D2336"/>
    <w:rsid w:val="005D2586"/>
    <w:rsid w:val="005D2C19"/>
    <w:rsid w:val="005D407D"/>
    <w:rsid w:val="005D4BB7"/>
    <w:rsid w:val="005D55C5"/>
    <w:rsid w:val="005D701F"/>
    <w:rsid w:val="005D72E6"/>
    <w:rsid w:val="005E00A8"/>
    <w:rsid w:val="005E0520"/>
    <w:rsid w:val="005E1637"/>
    <w:rsid w:val="005E19F6"/>
    <w:rsid w:val="005E2F81"/>
    <w:rsid w:val="005E3C57"/>
    <w:rsid w:val="005E419D"/>
    <w:rsid w:val="005E55D5"/>
    <w:rsid w:val="005E5911"/>
    <w:rsid w:val="005F0BA4"/>
    <w:rsid w:val="005F16C5"/>
    <w:rsid w:val="005F2344"/>
    <w:rsid w:val="005F3AD4"/>
    <w:rsid w:val="005F62D2"/>
    <w:rsid w:val="005F6EE4"/>
    <w:rsid w:val="00601FA5"/>
    <w:rsid w:val="0060249D"/>
    <w:rsid w:val="00603652"/>
    <w:rsid w:val="006053EE"/>
    <w:rsid w:val="00606548"/>
    <w:rsid w:val="00606A08"/>
    <w:rsid w:val="00606DB8"/>
    <w:rsid w:val="00607826"/>
    <w:rsid w:val="006078C4"/>
    <w:rsid w:val="006100C4"/>
    <w:rsid w:val="006109C1"/>
    <w:rsid w:val="00610C3A"/>
    <w:rsid w:val="006119DD"/>
    <w:rsid w:val="0061233C"/>
    <w:rsid w:val="006128C4"/>
    <w:rsid w:val="00612C20"/>
    <w:rsid w:val="006152E7"/>
    <w:rsid w:val="00615DD7"/>
    <w:rsid w:val="006165DB"/>
    <w:rsid w:val="00617330"/>
    <w:rsid w:val="006177D4"/>
    <w:rsid w:val="00620C3B"/>
    <w:rsid w:val="006225CB"/>
    <w:rsid w:val="0062650C"/>
    <w:rsid w:val="00627874"/>
    <w:rsid w:val="00627BA0"/>
    <w:rsid w:val="00630567"/>
    <w:rsid w:val="00630D91"/>
    <w:rsid w:val="00632C43"/>
    <w:rsid w:val="00634446"/>
    <w:rsid w:val="0063484A"/>
    <w:rsid w:val="00635AAD"/>
    <w:rsid w:val="00635C70"/>
    <w:rsid w:val="00637595"/>
    <w:rsid w:val="006401C6"/>
    <w:rsid w:val="00642570"/>
    <w:rsid w:val="00642D37"/>
    <w:rsid w:val="00643292"/>
    <w:rsid w:val="0064354B"/>
    <w:rsid w:val="006436C6"/>
    <w:rsid w:val="00646D91"/>
    <w:rsid w:val="00646DBE"/>
    <w:rsid w:val="0064750F"/>
    <w:rsid w:val="006475C1"/>
    <w:rsid w:val="00647F4A"/>
    <w:rsid w:val="00647FF2"/>
    <w:rsid w:val="00650755"/>
    <w:rsid w:val="0065372F"/>
    <w:rsid w:val="00655FDB"/>
    <w:rsid w:val="00657A2D"/>
    <w:rsid w:val="006613D7"/>
    <w:rsid w:val="00663B89"/>
    <w:rsid w:val="00664872"/>
    <w:rsid w:val="006656F1"/>
    <w:rsid w:val="00665C37"/>
    <w:rsid w:val="0066712F"/>
    <w:rsid w:val="006726A0"/>
    <w:rsid w:val="00672E8E"/>
    <w:rsid w:val="00674B39"/>
    <w:rsid w:val="00674BFA"/>
    <w:rsid w:val="0067739D"/>
    <w:rsid w:val="0067746A"/>
    <w:rsid w:val="00677F92"/>
    <w:rsid w:val="00680885"/>
    <w:rsid w:val="00680A43"/>
    <w:rsid w:val="00681F62"/>
    <w:rsid w:val="006829B5"/>
    <w:rsid w:val="00683EA1"/>
    <w:rsid w:val="00684383"/>
    <w:rsid w:val="006843AA"/>
    <w:rsid w:val="00687A49"/>
    <w:rsid w:val="006937E1"/>
    <w:rsid w:val="0069385A"/>
    <w:rsid w:val="00693D5F"/>
    <w:rsid w:val="0069403C"/>
    <w:rsid w:val="00694810"/>
    <w:rsid w:val="00695778"/>
    <w:rsid w:val="0069667E"/>
    <w:rsid w:val="00697FAE"/>
    <w:rsid w:val="006A3E0D"/>
    <w:rsid w:val="006A4BD8"/>
    <w:rsid w:val="006A5A22"/>
    <w:rsid w:val="006A758D"/>
    <w:rsid w:val="006B1490"/>
    <w:rsid w:val="006B1517"/>
    <w:rsid w:val="006B1B4B"/>
    <w:rsid w:val="006B434F"/>
    <w:rsid w:val="006B5033"/>
    <w:rsid w:val="006B5193"/>
    <w:rsid w:val="006B539C"/>
    <w:rsid w:val="006B6053"/>
    <w:rsid w:val="006B70DE"/>
    <w:rsid w:val="006B7F0B"/>
    <w:rsid w:val="006C0923"/>
    <w:rsid w:val="006C1BB3"/>
    <w:rsid w:val="006C2231"/>
    <w:rsid w:val="006C23F9"/>
    <w:rsid w:val="006C28E6"/>
    <w:rsid w:val="006C41DD"/>
    <w:rsid w:val="006C4C14"/>
    <w:rsid w:val="006C5B16"/>
    <w:rsid w:val="006C5CE5"/>
    <w:rsid w:val="006C6FAC"/>
    <w:rsid w:val="006C7E47"/>
    <w:rsid w:val="006C7F15"/>
    <w:rsid w:val="006D1AA1"/>
    <w:rsid w:val="006D2A62"/>
    <w:rsid w:val="006D4282"/>
    <w:rsid w:val="006D4E7E"/>
    <w:rsid w:val="006D5557"/>
    <w:rsid w:val="006D6255"/>
    <w:rsid w:val="006D7154"/>
    <w:rsid w:val="006E014D"/>
    <w:rsid w:val="006E1072"/>
    <w:rsid w:val="006E15F9"/>
    <w:rsid w:val="006E1A90"/>
    <w:rsid w:val="006E245E"/>
    <w:rsid w:val="006E2494"/>
    <w:rsid w:val="006E3F28"/>
    <w:rsid w:val="006E420A"/>
    <w:rsid w:val="006E54E7"/>
    <w:rsid w:val="006E616D"/>
    <w:rsid w:val="006F1C20"/>
    <w:rsid w:val="006F1F8E"/>
    <w:rsid w:val="006F5495"/>
    <w:rsid w:val="006F5977"/>
    <w:rsid w:val="006F714F"/>
    <w:rsid w:val="007033CD"/>
    <w:rsid w:val="00705B00"/>
    <w:rsid w:val="00707854"/>
    <w:rsid w:val="00712081"/>
    <w:rsid w:val="00713A87"/>
    <w:rsid w:val="007151D5"/>
    <w:rsid w:val="00715B0A"/>
    <w:rsid w:val="0071710E"/>
    <w:rsid w:val="0072088F"/>
    <w:rsid w:val="00720E60"/>
    <w:rsid w:val="00722698"/>
    <w:rsid w:val="00727AE5"/>
    <w:rsid w:val="00732507"/>
    <w:rsid w:val="007330A9"/>
    <w:rsid w:val="00734F6E"/>
    <w:rsid w:val="007356ED"/>
    <w:rsid w:val="00735B00"/>
    <w:rsid w:val="007361A4"/>
    <w:rsid w:val="007401F3"/>
    <w:rsid w:val="00740290"/>
    <w:rsid w:val="00742300"/>
    <w:rsid w:val="00742D31"/>
    <w:rsid w:val="00742FC1"/>
    <w:rsid w:val="00743999"/>
    <w:rsid w:val="00744E73"/>
    <w:rsid w:val="007455EF"/>
    <w:rsid w:val="00745A92"/>
    <w:rsid w:val="00747A60"/>
    <w:rsid w:val="00754700"/>
    <w:rsid w:val="007555CC"/>
    <w:rsid w:val="00757A16"/>
    <w:rsid w:val="00757B4E"/>
    <w:rsid w:val="00760578"/>
    <w:rsid w:val="0076080F"/>
    <w:rsid w:val="007615AE"/>
    <w:rsid w:val="00761893"/>
    <w:rsid w:val="007637FC"/>
    <w:rsid w:val="00764129"/>
    <w:rsid w:val="00764A7A"/>
    <w:rsid w:val="00770097"/>
    <w:rsid w:val="00771729"/>
    <w:rsid w:val="00771CFB"/>
    <w:rsid w:val="00772246"/>
    <w:rsid w:val="00773C60"/>
    <w:rsid w:val="00775BFB"/>
    <w:rsid w:val="0078064A"/>
    <w:rsid w:val="0078078D"/>
    <w:rsid w:val="00780DD9"/>
    <w:rsid w:val="007810FD"/>
    <w:rsid w:val="007903E2"/>
    <w:rsid w:val="00790D13"/>
    <w:rsid w:val="007915CB"/>
    <w:rsid w:val="0079370C"/>
    <w:rsid w:val="00793787"/>
    <w:rsid w:val="007939CC"/>
    <w:rsid w:val="0079433C"/>
    <w:rsid w:val="00796D23"/>
    <w:rsid w:val="007A06AC"/>
    <w:rsid w:val="007A07D0"/>
    <w:rsid w:val="007A21FF"/>
    <w:rsid w:val="007A357B"/>
    <w:rsid w:val="007A4518"/>
    <w:rsid w:val="007A50CA"/>
    <w:rsid w:val="007A5BFB"/>
    <w:rsid w:val="007B160C"/>
    <w:rsid w:val="007B1E72"/>
    <w:rsid w:val="007B24D9"/>
    <w:rsid w:val="007B2821"/>
    <w:rsid w:val="007B2F52"/>
    <w:rsid w:val="007B44A3"/>
    <w:rsid w:val="007B5843"/>
    <w:rsid w:val="007B6C0E"/>
    <w:rsid w:val="007C1C5F"/>
    <w:rsid w:val="007C2583"/>
    <w:rsid w:val="007C4207"/>
    <w:rsid w:val="007C424D"/>
    <w:rsid w:val="007C5708"/>
    <w:rsid w:val="007C58D8"/>
    <w:rsid w:val="007C7CC7"/>
    <w:rsid w:val="007D09AD"/>
    <w:rsid w:val="007D0A46"/>
    <w:rsid w:val="007D12AE"/>
    <w:rsid w:val="007D12DB"/>
    <w:rsid w:val="007D314D"/>
    <w:rsid w:val="007D369B"/>
    <w:rsid w:val="007D4E14"/>
    <w:rsid w:val="007D63CC"/>
    <w:rsid w:val="007E134E"/>
    <w:rsid w:val="007E1851"/>
    <w:rsid w:val="007E1B4F"/>
    <w:rsid w:val="007E2BEF"/>
    <w:rsid w:val="007E2DAE"/>
    <w:rsid w:val="007E319F"/>
    <w:rsid w:val="007E38E6"/>
    <w:rsid w:val="007E74C1"/>
    <w:rsid w:val="007F156B"/>
    <w:rsid w:val="007F3DF2"/>
    <w:rsid w:val="007F41C5"/>
    <w:rsid w:val="007F44CD"/>
    <w:rsid w:val="007F54E5"/>
    <w:rsid w:val="007F5701"/>
    <w:rsid w:val="007F734B"/>
    <w:rsid w:val="00800559"/>
    <w:rsid w:val="008013E2"/>
    <w:rsid w:val="00802DF5"/>
    <w:rsid w:val="00803330"/>
    <w:rsid w:val="00803C81"/>
    <w:rsid w:val="00806BFA"/>
    <w:rsid w:val="00812018"/>
    <w:rsid w:val="00812D1F"/>
    <w:rsid w:val="00812EC8"/>
    <w:rsid w:val="008151AF"/>
    <w:rsid w:val="0082038B"/>
    <w:rsid w:val="00821194"/>
    <w:rsid w:val="008212BB"/>
    <w:rsid w:val="00822804"/>
    <w:rsid w:val="0082292F"/>
    <w:rsid w:val="00823114"/>
    <w:rsid w:val="00824677"/>
    <w:rsid w:val="008260B5"/>
    <w:rsid w:val="00826841"/>
    <w:rsid w:val="0083226A"/>
    <w:rsid w:val="00832D76"/>
    <w:rsid w:val="0083390B"/>
    <w:rsid w:val="00834106"/>
    <w:rsid w:val="0083422F"/>
    <w:rsid w:val="00834AFB"/>
    <w:rsid w:val="008355D8"/>
    <w:rsid w:val="00836FDB"/>
    <w:rsid w:val="008408C6"/>
    <w:rsid w:val="00842545"/>
    <w:rsid w:val="008425F1"/>
    <w:rsid w:val="00844279"/>
    <w:rsid w:val="00844A7E"/>
    <w:rsid w:val="008471D5"/>
    <w:rsid w:val="00847FE0"/>
    <w:rsid w:val="008500A6"/>
    <w:rsid w:val="008504D2"/>
    <w:rsid w:val="008510BB"/>
    <w:rsid w:val="00851D1C"/>
    <w:rsid w:val="008528C7"/>
    <w:rsid w:val="008537F2"/>
    <w:rsid w:val="00855629"/>
    <w:rsid w:val="00857216"/>
    <w:rsid w:val="008578A5"/>
    <w:rsid w:val="00857B4E"/>
    <w:rsid w:val="0086022D"/>
    <w:rsid w:val="00860B7F"/>
    <w:rsid w:val="00861949"/>
    <w:rsid w:val="00864E49"/>
    <w:rsid w:val="0086581B"/>
    <w:rsid w:val="00865991"/>
    <w:rsid w:val="00866BF9"/>
    <w:rsid w:val="00870084"/>
    <w:rsid w:val="008710E9"/>
    <w:rsid w:val="0087164A"/>
    <w:rsid w:val="00874329"/>
    <w:rsid w:val="00874DE9"/>
    <w:rsid w:val="008759B6"/>
    <w:rsid w:val="00876DB1"/>
    <w:rsid w:val="00877BA2"/>
    <w:rsid w:val="008807D6"/>
    <w:rsid w:val="0088372D"/>
    <w:rsid w:val="00885EDA"/>
    <w:rsid w:val="00885F5D"/>
    <w:rsid w:val="00890494"/>
    <w:rsid w:val="0089079E"/>
    <w:rsid w:val="00891B42"/>
    <w:rsid w:val="00891E53"/>
    <w:rsid w:val="00892992"/>
    <w:rsid w:val="00893629"/>
    <w:rsid w:val="00893B8A"/>
    <w:rsid w:val="00893F3D"/>
    <w:rsid w:val="008947C9"/>
    <w:rsid w:val="00895C2F"/>
    <w:rsid w:val="00896904"/>
    <w:rsid w:val="00896A72"/>
    <w:rsid w:val="00897517"/>
    <w:rsid w:val="008A0100"/>
    <w:rsid w:val="008A0E86"/>
    <w:rsid w:val="008A2387"/>
    <w:rsid w:val="008A2EC5"/>
    <w:rsid w:val="008A4150"/>
    <w:rsid w:val="008A632E"/>
    <w:rsid w:val="008A63BB"/>
    <w:rsid w:val="008A675D"/>
    <w:rsid w:val="008A67FA"/>
    <w:rsid w:val="008B0027"/>
    <w:rsid w:val="008B069A"/>
    <w:rsid w:val="008B4199"/>
    <w:rsid w:val="008B52C2"/>
    <w:rsid w:val="008B5890"/>
    <w:rsid w:val="008B735A"/>
    <w:rsid w:val="008B78AB"/>
    <w:rsid w:val="008C19E1"/>
    <w:rsid w:val="008C1A81"/>
    <w:rsid w:val="008C1EC3"/>
    <w:rsid w:val="008C2102"/>
    <w:rsid w:val="008C6A4C"/>
    <w:rsid w:val="008C6F0E"/>
    <w:rsid w:val="008D09A7"/>
    <w:rsid w:val="008D0B32"/>
    <w:rsid w:val="008D10FF"/>
    <w:rsid w:val="008D1DCD"/>
    <w:rsid w:val="008D3E55"/>
    <w:rsid w:val="008D5728"/>
    <w:rsid w:val="008D7879"/>
    <w:rsid w:val="008D7B38"/>
    <w:rsid w:val="008D7C94"/>
    <w:rsid w:val="008E53FB"/>
    <w:rsid w:val="008E5F45"/>
    <w:rsid w:val="008E60A0"/>
    <w:rsid w:val="008E6EA2"/>
    <w:rsid w:val="008E6FBB"/>
    <w:rsid w:val="008E716E"/>
    <w:rsid w:val="008E7257"/>
    <w:rsid w:val="008E734A"/>
    <w:rsid w:val="008F01C2"/>
    <w:rsid w:val="008F6453"/>
    <w:rsid w:val="008F6A61"/>
    <w:rsid w:val="008F76C2"/>
    <w:rsid w:val="00900DD4"/>
    <w:rsid w:val="0090312A"/>
    <w:rsid w:val="00903C66"/>
    <w:rsid w:val="009043DE"/>
    <w:rsid w:val="00904840"/>
    <w:rsid w:val="00904AB4"/>
    <w:rsid w:val="009051E4"/>
    <w:rsid w:val="0090524E"/>
    <w:rsid w:val="00905822"/>
    <w:rsid w:val="00906125"/>
    <w:rsid w:val="00907DD7"/>
    <w:rsid w:val="00907FF2"/>
    <w:rsid w:val="009115B8"/>
    <w:rsid w:val="00911D6A"/>
    <w:rsid w:val="009120FB"/>
    <w:rsid w:val="00913A3F"/>
    <w:rsid w:val="0091597A"/>
    <w:rsid w:val="00920857"/>
    <w:rsid w:val="00920A65"/>
    <w:rsid w:val="009210AB"/>
    <w:rsid w:val="00921348"/>
    <w:rsid w:val="0092137E"/>
    <w:rsid w:val="009218D5"/>
    <w:rsid w:val="00921B3B"/>
    <w:rsid w:val="0092234C"/>
    <w:rsid w:val="009228ED"/>
    <w:rsid w:val="009229B8"/>
    <w:rsid w:val="0092354C"/>
    <w:rsid w:val="00923E6C"/>
    <w:rsid w:val="0092428C"/>
    <w:rsid w:val="00924D9A"/>
    <w:rsid w:val="009255F0"/>
    <w:rsid w:val="009270BA"/>
    <w:rsid w:val="0093073B"/>
    <w:rsid w:val="009322A2"/>
    <w:rsid w:val="00932790"/>
    <w:rsid w:val="009328BB"/>
    <w:rsid w:val="00932F9E"/>
    <w:rsid w:val="009367BE"/>
    <w:rsid w:val="0094083A"/>
    <w:rsid w:val="00941296"/>
    <w:rsid w:val="0094247A"/>
    <w:rsid w:val="00942C29"/>
    <w:rsid w:val="0094327D"/>
    <w:rsid w:val="0094339E"/>
    <w:rsid w:val="009453F8"/>
    <w:rsid w:val="00945568"/>
    <w:rsid w:val="00946F08"/>
    <w:rsid w:val="00947F7E"/>
    <w:rsid w:val="00951AA6"/>
    <w:rsid w:val="009521EE"/>
    <w:rsid w:val="00953FE3"/>
    <w:rsid w:val="0095649E"/>
    <w:rsid w:val="00957ACC"/>
    <w:rsid w:val="00970775"/>
    <w:rsid w:val="00974672"/>
    <w:rsid w:val="009747FF"/>
    <w:rsid w:val="00974FBF"/>
    <w:rsid w:val="009753BC"/>
    <w:rsid w:val="009775E9"/>
    <w:rsid w:val="009776EF"/>
    <w:rsid w:val="009808E2"/>
    <w:rsid w:val="0098306A"/>
    <w:rsid w:val="00983E23"/>
    <w:rsid w:val="0098406A"/>
    <w:rsid w:val="00984572"/>
    <w:rsid w:val="00985075"/>
    <w:rsid w:val="00985079"/>
    <w:rsid w:val="00985463"/>
    <w:rsid w:val="00985E37"/>
    <w:rsid w:val="00987891"/>
    <w:rsid w:val="00987BE0"/>
    <w:rsid w:val="00987BFA"/>
    <w:rsid w:val="00987D45"/>
    <w:rsid w:val="00990C86"/>
    <w:rsid w:val="00991382"/>
    <w:rsid w:val="00992F96"/>
    <w:rsid w:val="0099450A"/>
    <w:rsid w:val="00994BF7"/>
    <w:rsid w:val="00994C93"/>
    <w:rsid w:val="00995872"/>
    <w:rsid w:val="009A0A5E"/>
    <w:rsid w:val="009A13E6"/>
    <w:rsid w:val="009A2C1F"/>
    <w:rsid w:val="009A3B34"/>
    <w:rsid w:val="009A4C18"/>
    <w:rsid w:val="009B0F87"/>
    <w:rsid w:val="009B1E1C"/>
    <w:rsid w:val="009B2B0E"/>
    <w:rsid w:val="009B477B"/>
    <w:rsid w:val="009B54F6"/>
    <w:rsid w:val="009B7D73"/>
    <w:rsid w:val="009C01F0"/>
    <w:rsid w:val="009C0AA3"/>
    <w:rsid w:val="009C2F59"/>
    <w:rsid w:val="009C2FE0"/>
    <w:rsid w:val="009C4730"/>
    <w:rsid w:val="009C617F"/>
    <w:rsid w:val="009C645B"/>
    <w:rsid w:val="009C6A60"/>
    <w:rsid w:val="009D0C1D"/>
    <w:rsid w:val="009D0E22"/>
    <w:rsid w:val="009D3091"/>
    <w:rsid w:val="009D50DD"/>
    <w:rsid w:val="009D5495"/>
    <w:rsid w:val="009D5E99"/>
    <w:rsid w:val="009D6261"/>
    <w:rsid w:val="009D7536"/>
    <w:rsid w:val="009E26D4"/>
    <w:rsid w:val="009E2E6D"/>
    <w:rsid w:val="009E3410"/>
    <w:rsid w:val="009E5586"/>
    <w:rsid w:val="009E5D79"/>
    <w:rsid w:val="009E662C"/>
    <w:rsid w:val="009E773B"/>
    <w:rsid w:val="009F065F"/>
    <w:rsid w:val="009F13C6"/>
    <w:rsid w:val="009F22D2"/>
    <w:rsid w:val="009F23CA"/>
    <w:rsid w:val="009F4A18"/>
    <w:rsid w:val="009F57AF"/>
    <w:rsid w:val="009F7EE7"/>
    <w:rsid w:val="00A00B33"/>
    <w:rsid w:val="00A01089"/>
    <w:rsid w:val="00A0126B"/>
    <w:rsid w:val="00A02EA1"/>
    <w:rsid w:val="00A031E5"/>
    <w:rsid w:val="00A03335"/>
    <w:rsid w:val="00A0488E"/>
    <w:rsid w:val="00A063AB"/>
    <w:rsid w:val="00A0686A"/>
    <w:rsid w:val="00A11181"/>
    <w:rsid w:val="00A1120C"/>
    <w:rsid w:val="00A11D15"/>
    <w:rsid w:val="00A143D7"/>
    <w:rsid w:val="00A170D3"/>
    <w:rsid w:val="00A17C95"/>
    <w:rsid w:val="00A20752"/>
    <w:rsid w:val="00A219B2"/>
    <w:rsid w:val="00A22167"/>
    <w:rsid w:val="00A239D6"/>
    <w:rsid w:val="00A23E53"/>
    <w:rsid w:val="00A24C5F"/>
    <w:rsid w:val="00A25BF2"/>
    <w:rsid w:val="00A266BA"/>
    <w:rsid w:val="00A27D03"/>
    <w:rsid w:val="00A27D87"/>
    <w:rsid w:val="00A31338"/>
    <w:rsid w:val="00A31B6F"/>
    <w:rsid w:val="00A34C60"/>
    <w:rsid w:val="00A37D4C"/>
    <w:rsid w:val="00A40609"/>
    <w:rsid w:val="00A40B91"/>
    <w:rsid w:val="00A410F8"/>
    <w:rsid w:val="00A42C24"/>
    <w:rsid w:val="00A43D21"/>
    <w:rsid w:val="00A4515E"/>
    <w:rsid w:val="00A46351"/>
    <w:rsid w:val="00A47754"/>
    <w:rsid w:val="00A50EF5"/>
    <w:rsid w:val="00A52309"/>
    <w:rsid w:val="00A5248A"/>
    <w:rsid w:val="00A53F6B"/>
    <w:rsid w:val="00A540C6"/>
    <w:rsid w:val="00A54133"/>
    <w:rsid w:val="00A549E1"/>
    <w:rsid w:val="00A55360"/>
    <w:rsid w:val="00A55FC0"/>
    <w:rsid w:val="00A57073"/>
    <w:rsid w:val="00A61070"/>
    <w:rsid w:val="00A61120"/>
    <w:rsid w:val="00A6157C"/>
    <w:rsid w:val="00A64243"/>
    <w:rsid w:val="00A6476A"/>
    <w:rsid w:val="00A67B1D"/>
    <w:rsid w:val="00A71497"/>
    <w:rsid w:val="00A7274E"/>
    <w:rsid w:val="00A7697C"/>
    <w:rsid w:val="00A775E4"/>
    <w:rsid w:val="00A8137B"/>
    <w:rsid w:val="00A8174F"/>
    <w:rsid w:val="00A82373"/>
    <w:rsid w:val="00A82783"/>
    <w:rsid w:val="00A834BB"/>
    <w:rsid w:val="00A83D64"/>
    <w:rsid w:val="00A84771"/>
    <w:rsid w:val="00A8521D"/>
    <w:rsid w:val="00A86AE0"/>
    <w:rsid w:val="00A91202"/>
    <w:rsid w:val="00A916EE"/>
    <w:rsid w:val="00A92241"/>
    <w:rsid w:val="00A9330A"/>
    <w:rsid w:val="00A93A8A"/>
    <w:rsid w:val="00A95170"/>
    <w:rsid w:val="00A95890"/>
    <w:rsid w:val="00A97043"/>
    <w:rsid w:val="00AA12B8"/>
    <w:rsid w:val="00AB3A70"/>
    <w:rsid w:val="00AB5204"/>
    <w:rsid w:val="00AB649D"/>
    <w:rsid w:val="00AB7D05"/>
    <w:rsid w:val="00AC0DC4"/>
    <w:rsid w:val="00AC23B8"/>
    <w:rsid w:val="00AC3362"/>
    <w:rsid w:val="00AC3C69"/>
    <w:rsid w:val="00AC512B"/>
    <w:rsid w:val="00AC64FC"/>
    <w:rsid w:val="00AC7F10"/>
    <w:rsid w:val="00AD3924"/>
    <w:rsid w:val="00AD495C"/>
    <w:rsid w:val="00AD4981"/>
    <w:rsid w:val="00AD7679"/>
    <w:rsid w:val="00AD7ABD"/>
    <w:rsid w:val="00AE0421"/>
    <w:rsid w:val="00AE0E24"/>
    <w:rsid w:val="00AE105E"/>
    <w:rsid w:val="00AE1816"/>
    <w:rsid w:val="00AE4C8C"/>
    <w:rsid w:val="00AE62EC"/>
    <w:rsid w:val="00AE7398"/>
    <w:rsid w:val="00AF0B58"/>
    <w:rsid w:val="00AF177F"/>
    <w:rsid w:val="00AF2931"/>
    <w:rsid w:val="00AF3403"/>
    <w:rsid w:val="00AF351B"/>
    <w:rsid w:val="00AF5D3E"/>
    <w:rsid w:val="00B01184"/>
    <w:rsid w:val="00B0182C"/>
    <w:rsid w:val="00B030F4"/>
    <w:rsid w:val="00B03214"/>
    <w:rsid w:val="00B06E5F"/>
    <w:rsid w:val="00B10D50"/>
    <w:rsid w:val="00B10ECB"/>
    <w:rsid w:val="00B12EE3"/>
    <w:rsid w:val="00B1357C"/>
    <w:rsid w:val="00B13ADF"/>
    <w:rsid w:val="00B13F31"/>
    <w:rsid w:val="00B1773D"/>
    <w:rsid w:val="00B20B02"/>
    <w:rsid w:val="00B24284"/>
    <w:rsid w:val="00B24882"/>
    <w:rsid w:val="00B2546F"/>
    <w:rsid w:val="00B25BE7"/>
    <w:rsid w:val="00B26A18"/>
    <w:rsid w:val="00B2764A"/>
    <w:rsid w:val="00B2783A"/>
    <w:rsid w:val="00B3076B"/>
    <w:rsid w:val="00B3153B"/>
    <w:rsid w:val="00B32BEC"/>
    <w:rsid w:val="00B405EC"/>
    <w:rsid w:val="00B41018"/>
    <w:rsid w:val="00B42CD7"/>
    <w:rsid w:val="00B43153"/>
    <w:rsid w:val="00B43AD5"/>
    <w:rsid w:val="00B43FAC"/>
    <w:rsid w:val="00B44335"/>
    <w:rsid w:val="00B513E5"/>
    <w:rsid w:val="00B51DBC"/>
    <w:rsid w:val="00B52216"/>
    <w:rsid w:val="00B52A28"/>
    <w:rsid w:val="00B52DD4"/>
    <w:rsid w:val="00B53F01"/>
    <w:rsid w:val="00B56026"/>
    <w:rsid w:val="00B611ED"/>
    <w:rsid w:val="00B61667"/>
    <w:rsid w:val="00B63C8D"/>
    <w:rsid w:val="00B66A98"/>
    <w:rsid w:val="00B66CB7"/>
    <w:rsid w:val="00B66E69"/>
    <w:rsid w:val="00B678CB"/>
    <w:rsid w:val="00B67EE8"/>
    <w:rsid w:val="00B70BEC"/>
    <w:rsid w:val="00B72911"/>
    <w:rsid w:val="00B73A21"/>
    <w:rsid w:val="00B745DA"/>
    <w:rsid w:val="00B7539E"/>
    <w:rsid w:val="00B75EB5"/>
    <w:rsid w:val="00B7606B"/>
    <w:rsid w:val="00B76433"/>
    <w:rsid w:val="00B76C70"/>
    <w:rsid w:val="00B807DD"/>
    <w:rsid w:val="00B83023"/>
    <w:rsid w:val="00B85052"/>
    <w:rsid w:val="00B863E1"/>
    <w:rsid w:val="00B86406"/>
    <w:rsid w:val="00B86AFB"/>
    <w:rsid w:val="00B87791"/>
    <w:rsid w:val="00B920C8"/>
    <w:rsid w:val="00B9229A"/>
    <w:rsid w:val="00B92593"/>
    <w:rsid w:val="00B926CC"/>
    <w:rsid w:val="00B92D3D"/>
    <w:rsid w:val="00B92FFA"/>
    <w:rsid w:val="00B946BF"/>
    <w:rsid w:val="00B95FA1"/>
    <w:rsid w:val="00B968C7"/>
    <w:rsid w:val="00B97550"/>
    <w:rsid w:val="00B97E5B"/>
    <w:rsid w:val="00BA0382"/>
    <w:rsid w:val="00BA0408"/>
    <w:rsid w:val="00BA36E0"/>
    <w:rsid w:val="00BA374E"/>
    <w:rsid w:val="00BA3790"/>
    <w:rsid w:val="00BA3DB9"/>
    <w:rsid w:val="00BA41AC"/>
    <w:rsid w:val="00BA5475"/>
    <w:rsid w:val="00BA69EF"/>
    <w:rsid w:val="00BA7C90"/>
    <w:rsid w:val="00BB0D4C"/>
    <w:rsid w:val="00BB1814"/>
    <w:rsid w:val="00BB2882"/>
    <w:rsid w:val="00BB3A81"/>
    <w:rsid w:val="00BB3B50"/>
    <w:rsid w:val="00BB4280"/>
    <w:rsid w:val="00BB6126"/>
    <w:rsid w:val="00BB65A5"/>
    <w:rsid w:val="00BB691A"/>
    <w:rsid w:val="00BB6996"/>
    <w:rsid w:val="00BC0A2E"/>
    <w:rsid w:val="00BC12DA"/>
    <w:rsid w:val="00BC2EB5"/>
    <w:rsid w:val="00BC6AA8"/>
    <w:rsid w:val="00BC7486"/>
    <w:rsid w:val="00BD159E"/>
    <w:rsid w:val="00BD2BD6"/>
    <w:rsid w:val="00BD3036"/>
    <w:rsid w:val="00BD673B"/>
    <w:rsid w:val="00BD6F8F"/>
    <w:rsid w:val="00BD7785"/>
    <w:rsid w:val="00BD7912"/>
    <w:rsid w:val="00BD7DE3"/>
    <w:rsid w:val="00BE1656"/>
    <w:rsid w:val="00BE168D"/>
    <w:rsid w:val="00BE1917"/>
    <w:rsid w:val="00BE19B0"/>
    <w:rsid w:val="00BE1BCC"/>
    <w:rsid w:val="00BE2DA6"/>
    <w:rsid w:val="00BE40AE"/>
    <w:rsid w:val="00BE44A6"/>
    <w:rsid w:val="00BE6831"/>
    <w:rsid w:val="00BF01B7"/>
    <w:rsid w:val="00BF269F"/>
    <w:rsid w:val="00BF3DCE"/>
    <w:rsid w:val="00BF5A0E"/>
    <w:rsid w:val="00BF622B"/>
    <w:rsid w:val="00BF676A"/>
    <w:rsid w:val="00BF7AC7"/>
    <w:rsid w:val="00C002AD"/>
    <w:rsid w:val="00C0216F"/>
    <w:rsid w:val="00C02AE7"/>
    <w:rsid w:val="00C03760"/>
    <w:rsid w:val="00C03969"/>
    <w:rsid w:val="00C03DCC"/>
    <w:rsid w:val="00C04E3E"/>
    <w:rsid w:val="00C05A53"/>
    <w:rsid w:val="00C0633D"/>
    <w:rsid w:val="00C06453"/>
    <w:rsid w:val="00C10BD9"/>
    <w:rsid w:val="00C11BBE"/>
    <w:rsid w:val="00C12EA9"/>
    <w:rsid w:val="00C14025"/>
    <w:rsid w:val="00C146FF"/>
    <w:rsid w:val="00C152F8"/>
    <w:rsid w:val="00C163F9"/>
    <w:rsid w:val="00C2033E"/>
    <w:rsid w:val="00C20859"/>
    <w:rsid w:val="00C20BAD"/>
    <w:rsid w:val="00C20DA3"/>
    <w:rsid w:val="00C2131D"/>
    <w:rsid w:val="00C21954"/>
    <w:rsid w:val="00C22EE3"/>
    <w:rsid w:val="00C2382E"/>
    <w:rsid w:val="00C23F34"/>
    <w:rsid w:val="00C242B4"/>
    <w:rsid w:val="00C245C0"/>
    <w:rsid w:val="00C274D8"/>
    <w:rsid w:val="00C27C68"/>
    <w:rsid w:val="00C3178D"/>
    <w:rsid w:val="00C326F6"/>
    <w:rsid w:val="00C32BEE"/>
    <w:rsid w:val="00C35724"/>
    <w:rsid w:val="00C35EC9"/>
    <w:rsid w:val="00C37573"/>
    <w:rsid w:val="00C41E02"/>
    <w:rsid w:val="00C423E0"/>
    <w:rsid w:val="00C444B2"/>
    <w:rsid w:val="00C447D5"/>
    <w:rsid w:val="00C46286"/>
    <w:rsid w:val="00C46884"/>
    <w:rsid w:val="00C47292"/>
    <w:rsid w:val="00C4775F"/>
    <w:rsid w:val="00C50A0B"/>
    <w:rsid w:val="00C52E1D"/>
    <w:rsid w:val="00C53131"/>
    <w:rsid w:val="00C53569"/>
    <w:rsid w:val="00C54167"/>
    <w:rsid w:val="00C560FB"/>
    <w:rsid w:val="00C57753"/>
    <w:rsid w:val="00C60183"/>
    <w:rsid w:val="00C6126F"/>
    <w:rsid w:val="00C61A26"/>
    <w:rsid w:val="00C63BAF"/>
    <w:rsid w:val="00C64CD5"/>
    <w:rsid w:val="00C65A00"/>
    <w:rsid w:val="00C66978"/>
    <w:rsid w:val="00C66B14"/>
    <w:rsid w:val="00C67E1B"/>
    <w:rsid w:val="00C7078B"/>
    <w:rsid w:val="00C73857"/>
    <w:rsid w:val="00C73B3D"/>
    <w:rsid w:val="00C761AD"/>
    <w:rsid w:val="00C80185"/>
    <w:rsid w:val="00C8088E"/>
    <w:rsid w:val="00C81BDB"/>
    <w:rsid w:val="00C81E5D"/>
    <w:rsid w:val="00C835B6"/>
    <w:rsid w:val="00C83960"/>
    <w:rsid w:val="00C84031"/>
    <w:rsid w:val="00C849BF"/>
    <w:rsid w:val="00C85164"/>
    <w:rsid w:val="00C8566C"/>
    <w:rsid w:val="00C86691"/>
    <w:rsid w:val="00C9065A"/>
    <w:rsid w:val="00C91D61"/>
    <w:rsid w:val="00C936C8"/>
    <w:rsid w:val="00C93B93"/>
    <w:rsid w:val="00C94E21"/>
    <w:rsid w:val="00CA15D3"/>
    <w:rsid w:val="00CA3EF4"/>
    <w:rsid w:val="00CA462F"/>
    <w:rsid w:val="00CA5A4A"/>
    <w:rsid w:val="00CB07CB"/>
    <w:rsid w:val="00CB1A86"/>
    <w:rsid w:val="00CB22B2"/>
    <w:rsid w:val="00CB4294"/>
    <w:rsid w:val="00CB54DA"/>
    <w:rsid w:val="00CB6498"/>
    <w:rsid w:val="00CB77FE"/>
    <w:rsid w:val="00CC1D80"/>
    <w:rsid w:val="00CC1E68"/>
    <w:rsid w:val="00CC2451"/>
    <w:rsid w:val="00CC257A"/>
    <w:rsid w:val="00CC2941"/>
    <w:rsid w:val="00CC2D07"/>
    <w:rsid w:val="00CD038C"/>
    <w:rsid w:val="00CD2930"/>
    <w:rsid w:val="00CD3978"/>
    <w:rsid w:val="00CD3E89"/>
    <w:rsid w:val="00CD4551"/>
    <w:rsid w:val="00CD4AAD"/>
    <w:rsid w:val="00CD4C98"/>
    <w:rsid w:val="00CD614C"/>
    <w:rsid w:val="00CD6619"/>
    <w:rsid w:val="00CE0265"/>
    <w:rsid w:val="00CE1A9C"/>
    <w:rsid w:val="00CE1B65"/>
    <w:rsid w:val="00CE3682"/>
    <w:rsid w:val="00CE513C"/>
    <w:rsid w:val="00CE657A"/>
    <w:rsid w:val="00CE754D"/>
    <w:rsid w:val="00CF0017"/>
    <w:rsid w:val="00CF0A87"/>
    <w:rsid w:val="00CF18B1"/>
    <w:rsid w:val="00CF2EA7"/>
    <w:rsid w:val="00CF4AE7"/>
    <w:rsid w:val="00CF5B8F"/>
    <w:rsid w:val="00CF63CA"/>
    <w:rsid w:val="00D00188"/>
    <w:rsid w:val="00D00BC3"/>
    <w:rsid w:val="00D0210B"/>
    <w:rsid w:val="00D025FE"/>
    <w:rsid w:val="00D02AB9"/>
    <w:rsid w:val="00D04125"/>
    <w:rsid w:val="00D04991"/>
    <w:rsid w:val="00D07A85"/>
    <w:rsid w:val="00D10D34"/>
    <w:rsid w:val="00D13062"/>
    <w:rsid w:val="00D141D9"/>
    <w:rsid w:val="00D14C5E"/>
    <w:rsid w:val="00D17122"/>
    <w:rsid w:val="00D172C6"/>
    <w:rsid w:val="00D20455"/>
    <w:rsid w:val="00D21762"/>
    <w:rsid w:val="00D21943"/>
    <w:rsid w:val="00D2261E"/>
    <w:rsid w:val="00D24416"/>
    <w:rsid w:val="00D25951"/>
    <w:rsid w:val="00D26AD6"/>
    <w:rsid w:val="00D2708C"/>
    <w:rsid w:val="00D30172"/>
    <w:rsid w:val="00D31E7B"/>
    <w:rsid w:val="00D324D8"/>
    <w:rsid w:val="00D32898"/>
    <w:rsid w:val="00D34296"/>
    <w:rsid w:val="00D34F2E"/>
    <w:rsid w:val="00D35805"/>
    <w:rsid w:val="00D36386"/>
    <w:rsid w:val="00D41786"/>
    <w:rsid w:val="00D4531C"/>
    <w:rsid w:val="00D500B2"/>
    <w:rsid w:val="00D511B4"/>
    <w:rsid w:val="00D5133D"/>
    <w:rsid w:val="00D51BF7"/>
    <w:rsid w:val="00D52016"/>
    <w:rsid w:val="00D524C3"/>
    <w:rsid w:val="00D529DD"/>
    <w:rsid w:val="00D53165"/>
    <w:rsid w:val="00D542B6"/>
    <w:rsid w:val="00D543B3"/>
    <w:rsid w:val="00D547C9"/>
    <w:rsid w:val="00D54DA2"/>
    <w:rsid w:val="00D5507F"/>
    <w:rsid w:val="00D55D58"/>
    <w:rsid w:val="00D56736"/>
    <w:rsid w:val="00D57482"/>
    <w:rsid w:val="00D57CA5"/>
    <w:rsid w:val="00D60642"/>
    <w:rsid w:val="00D61536"/>
    <w:rsid w:val="00D6237E"/>
    <w:rsid w:val="00D62F0E"/>
    <w:rsid w:val="00D650C0"/>
    <w:rsid w:val="00D71220"/>
    <w:rsid w:val="00D72896"/>
    <w:rsid w:val="00D73678"/>
    <w:rsid w:val="00D7409D"/>
    <w:rsid w:val="00D750CD"/>
    <w:rsid w:val="00D754BD"/>
    <w:rsid w:val="00D7717F"/>
    <w:rsid w:val="00D8070F"/>
    <w:rsid w:val="00D82907"/>
    <w:rsid w:val="00D82A2A"/>
    <w:rsid w:val="00D8554A"/>
    <w:rsid w:val="00D85761"/>
    <w:rsid w:val="00D91612"/>
    <w:rsid w:val="00D921B6"/>
    <w:rsid w:val="00D96037"/>
    <w:rsid w:val="00D97849"/>
    <w:rsid w:val="00DA03EA"/>
    <w:rsid w:val="00DA0AC1"/>
    <w:rsid w:val="00DA1B5F"/>
    <w:rsid w:val="00DA43F4"/>
    <w:rsid w:val="00DA5957"/>
    <w:rsid w:val="00DA6025"/>
    <w:rsid w:val="00DA6E63"/>
    <w:rsid w:val="00DB048E"/>
    <w:rsid w:val="00DB1160"/>
    <w:rsid w:val="00DB168D"/>
    <w:rsid w:val="00DB1A7C"/>
    <w:rsid w:val="00DB24B6"/>
    <w:rsid w:val="00DB4723"/>
    <w:rsid w:val="00DB5EE3"/>
    <w:rsid w:val="00DB67AA"/>
    <w:rsid w:val="00DB7ABF"/>
    <w:rsid w:val="00DC078D"/>
    <w:rsid w:val="00DC1057"/>
    <w:rsid w:val="00DC1914"/>
    <w:rsid w:val="00DC2BD9"/>
    <w:rsid w:val="00DC40C1"/>
    <w:rsid w:val="00DC447D"/>
    <w:rsid w:val="00DC51D8"/>
    <w:rsid w:val="00DC705C"/>
    <w:rsid w:val="00DC7BCE"/>
    <w:rsid w:val="00DD0188"/>
    <w:rsid w:val="00DD131F"/>
    <w:rsid w:val="00DD2094"/>
    <w:rsid w:val="00DD2A13"/>
    <w:rsid w:val="00DD2BF4"/>
    <w:rsid w:val="00DD4A96"/>
    <w:rsid w:val="00DD593D"/>
    <w:rsid w:val="00DD61A3"/>
    <w:rsid w:val="00DE31B1"/>
    <w:rsid w:val="00DE41A9"/>
    <w:rsid w:val="00DE4FD4"/>
    <w:rsid w:val="00DE58B4"/>
    <w:rsid w:val="00DE5901"/>
    <w:rsid w:val="00DE5A18"/>
    <w:rsid w:val="00DF16F9"/>
    <w:rsid w:val="00DF1C4D"/>
    <w:rsid w:val="00DF1F7C"/>
    <w:rsid w:val="00DF201C"/>
    <w:rsid w:val="00DF270C"/>
    <w:rsid w:val="00DF28BC"/>
    <w:rsid w:val="00DF55ED"/>
    <w:rsid w:val="00DF656B"/>
    <w:rsid w:val="00DF7151"/>
    <w:rsid w:val="00DF7C4E"/>
    <w:rsid w:val="00E00624"/>
    <w:rsid w:val="00E02327"/>
    <w:rsid w:val="00E02761"/>
    <w:rsid w:val="00E03121"/>
    <w:rsid w:val="00E03666"/>
    <w:rsid w:val="00E044E6"/>
    <w:rsid w:val="00E06996"/>
    <w:rsid w:val="00E06BA7"/>
    <w:rsid w:val="00E07DAB"/>
    <w:rsid w:val="00E1059F"/>
    <w:rsid w:val="00E11454"/>
    <w:rsid w:val="00E11F72"/>
    <w:rsid w:val="00E13D3A"/>
    <w:rsid w:val="00E13D68"/>
    <w:rsid w:val="00E149A5"/>
    <w:rsid w:val="00E15C9D"/>
    <w:rsid w:val="00E16B16"/>
    <w:rsid w:val="00E21761"/>
    <w:rsid w:val="00E21936"/>
    <w:rsid w:val="00E21A51"/>
    <w:rsid w:val="00E21E08"/>
    <w:rsid w:val="00E2264E"/>
    <w:rsid w:val="00E23A7E"/>
    <w:rsid w:val="00E24181"/>
    <w:rsid w:val="00E25A5F"/>
    <w:rsid w:val="00E25EF8"/>
    <w:rsid w:val="00E2666C"/>
    <w:rsid w:val="00E26B07"/>
    <w:rsid w:val="00E273A5"/>
    <w:rsid w:val="00E277A4"/>
    <w:rsid w:val="00E3577E"/>
    <w:rsid w:val="00E41946"/>
    <w:rsid w:val="00E41F85"/>
    <w:rsid w:val="00E42326"/>
    <w:rsid w:val="00E423AE"/>
    <w:rsid w:val="00E424DE"/>
    <w:rsid w:val="00E42A21"/>
    <w:rsid w:val="00E42FE7"/>
    <w:rsid w:val="00E441BC"/>
    <w:rsid w:val="00E445D0"/>
    <w:rsid w:val="00E479E4"/>
    <w:rsid w:val="00E507FF"/>
    <w:rsid w:val="00E511C6"/>
    <w:rsid w:val="00E512D2"/>
    <w:rsid w:val="00E52419"/>
    <w:rsid w:val="00E5267F"/>
    <w:rsid w:val="00E6024F"/>
    <w:rsid w:val="00E60DE8"/>
    <w:rsid w:val="00E6460B"/>
    <w:rsid w:val="00E64833"/>
    <w:rsid w:val="00E65B0C"/>
    <w:rsid w:val="00E668A5"/>
    <w:rsid w:val="00E66CE1"/>
    <w:rsid w:val="00E67733"/>
    <w:rsid w:val="00E67C6A"/>
    <w:rsid w:val="00E70E94"/>
    <w:rsid w:val="00E714B5"/>
    <w:rsid w:val="00E71CD3"/>
    <w:rsid w:val="00E73230"/>
    <w:rsid w:val="00E736CE"/>
    <w:rsid w:val="00E73A56"/>
    <w:rsid w:val="00E746D9"/>
    <w:rsid w:val="00E75B22"/>
    <w:rsid w:val="00E75F1A"/>
    <w:rsid w:val="00E8019B"/>
    <w:rsid w:val="00E819BD"/>
    <w:rsid w:val="00E82865"/>
    <w:rsid w:val="00E82E78"/>
    <w:rsid w:val="00E82F33"/>
    <w:rsid w:val="00E8353C"/>
    <w:rsid w:val="00E85C0A"/>
    <w:rsid w:val="00E85D2D"/>
    <w:rsid w:val="00E87122"/>
    <w:rsid w:val="00E871D7"/>
    <w:rsid w:val="00E9037F"/>
    <w:rsid w:val="00E90D5D"/>
    <w:rsid w:val="00E9145C"/>
    <w:rsid w:val="00E91566"/>
    <w:rsid w:val="00E921AB"/>
    <w:rsid w:val="00E93D19"/>
    <w:rsid w:val="00E947FB"/>
    <w:rsid w:val="00E95519"/>
    <w:rsid w:val="00E95CB4"/>
    <w:rsid w:val="00E96899"/>
    <w:rsid w:val="00EA08A7"/>
    <w:rsid w:val="00EA1B81"/>
    <w:rsid w:val="00EA27FD"/>
    <w:rsid w:val="00EA2C40"/>
    <w:rsid w:val="00EA3797"/>
    <w:rsid w:val="00EA393A"/>
    <w:rsid w:val="00EA47A7"/>
    <w:rsid w:val="00EA6DAF"/>
    <w:rsid w:val="00EA7081"/>
    <w:rsid w:val="00EA7374"/>
    <w:rsid w:val="00EA772D"/>
    <w:rsid w:val="00EB0DF0"/>
    <w:rsid w:val="00EB1B8B"/>
    <w:rsid w:val="00EB201F"/>
    <w:rsid w:val="00EB2F50"/>
    <w:rsid w:val="00EB3EEF"/>
    <w:rsid w:val="00EB4016"/>
    <w:rsid w:val="00EB48C3"/>
    <w:rsid w:val="00EB4EB0"/>
    <w:rsid w:val="00EB721C"/>
    <w:rsid w:val="00EC01C9"/>
    <w:rsid w:val="00EC1775"/>
    <w:rsid w:val="00EC22B4"/>
    <w:rsid w:val="00EC41E7"/>
    <w:rsid w:val="00EC590C"/>
    <w:rsid w:val="00ED029C"/>
    <w:rsid w:val="00ED0BA4"/>
    <w:rsid w:val="00ED1280"/>
    <w:rsid w:val="00ED3103"/>
    <w:rsid w:val="00ED3579"/>
    <w:rsid w:val="00ED3E01"/>
    <w:rsid w:val="00ED5159"/>
    <w:rsid w:val="00ED5B08"/>
    <w:rsid w:val="00ED6E6B"/>
    <w:rsid w:val="00EE1F60"/>
    <w:rsid w:val="00EE32E6"/>
    <w:rsid w:val="00EE343B"/>
    <w:rsid w:val="00EE516F"/>
    <w:rsid w:val="00EE6D63"/>
    <w:rsid w:val="00EE7057"/>
    <w:rsid w:val="00EE7990"/>
    <w:rsid w:val="00EF003E"/>
    <w:rsid w:val="00EF0A21"/>
    <w:rsid w:val="00EF50C0"/>
    <w:rsid w:val="00EF6AD0"/>
    <w:rsid w:val="00EF76E7"/>
    <w:rsid w:val="00EF7D12"/>
    <w:rsid w:val="00F00647"/>
    <w:rsid w:val="00F00D5C"/>
    <w:rsid w:val="00F01767"/>
    <w:rsid w:val="00F02EE5"/>
    <w:rsid w:val="00F032C0"/>
    <w:rsid w:val="00F061ED"/>
    <w:rsid w:val="00F07907"/>
    <w:rsid w:val="00F07EB7"/>
    <w:rsid w:val="00F125B3"/>
    <w:rsid w:val="00F13E89"/>
    <w:rsid w:val="00F1408B"/>
    <w:rsid w:val="00F1631B"/>
    <w:rsid w:val="00F1635D"/>
    <w:rsid w:val="00F17594"/>
    <w:rsid w:val="00F21571"/>
    <w:rsid w:val="00F22466"/>
    <w:rsid w:val="00F23133"/>
    <w:rsid w:val="00F23B5D"/>
    <w:rsid w:val="00F261E9"/>
    <w:rsid w:val="00F26D14"/>
    <w:rsid w:val="00F272B3"/>
    <w:rsid w:val="00F2783A"/>
    <w:rsid w:val="00F33B41"/>
    <w:rsid w:val="00F357BE"/>
    <w:rsid w:val="00F36C4F"/>
    <w:rsid w:val="00F4043D"/>
    <w:rsid w:val="00F42FAB"/>
    <w:rsid w:val="00F4307E"/>
    <w:rsid w:val="00F43615"/>
    <w:rsid w:val="00F43C38"/>
    <w:rsid w:val="00F4483C"/>
    <w:rsid w:val="00F44EE0"/>
    <w:rsid w:val="00F46808"/>
    <w:rsid w:val="00F4683A"/>
    <w:rsid w:val="00F506BD"/>
    <w:rsid w:val="00F5168C"/>
    <w:rsid w:val="00F51B17"/>
    <w:rsid w:val="00F52405"/>
    <w:rsid w:val="00F52C7D"/>
    <w:rsid w:val="00F52CCC"/>
    <w:rsid w:val="00F5494A"/>
    <w:rsid w:val="00F54D1F"/>
    <w:rsid w:val="00F55857"/>
    <w:rsid w:val="00F579F9"/>
    <w:rsid w:val="00F61062"/>
    <w:rsid w:val="00F61E5F"/>
    <w:rsid w:val="00F624F2"/>
    <w:rsid w:val="00F62B6F"/>
    <w:rsid w:val="00F62CA4"/>
    <w:rsid w:val="00F65002"/>
    <w:rsid w:val="00F659D8"/>
    <w:rsid w:val="00F6749B"/>
    <w:rsid w:val="00F72549"/>
    <w:rsid w:val="00F72892"/>
    <w:rsid w:val="00F7407C"/>
    <w:rsid w:val="00F76958"/>
    <w:rsid w:val="00F80808"/>
    <w:rsid w:val="00F835CA"/>
    <w:rsid w:val="00F84E03"/>
    <w:rsid w:val="00F852A9"/>
    <w:rsid w:val="00F86B80"/>
    <w:rsid w:val="00F87618"/>
    <w:rsid w:val="00F87806"/>
    <w:rsid w:val="00F87E48"/>
    <w:rsid w:val="00F90FF7"/>
    <w:rsid w:val="00F91861"/>
    <w:rsid w:val="00F9277F"/>
    <w:rsid w:val="00F92A5D"/>
    <w:rsid w:val="00F943BE"/>
    <w:rsid w:val="00F95EFF"/>
    <w:rsid w:val="00FA4997"/>
    <w:rsid w:val="00FA5CB2"/>
    <w:rsid w:val="00FA5DC4"/>
    <w:rsid w:val="00FA6262"/>
    <w:rsid w:val="00FA6B19"/>
    <w:rsid w:val="00FA7C08"/>
    <w:rsid w:val="00FB144F"/>
    <w:rsid w:val="00FB1D17"/>
    <w:rsid w:val="00FB37F0"/>
    <w:rsid w:val="00FB42A6"/>
    <w:rsid w:val="00FB6AEC"/>
    <w:rsid w:val="00FB7861"/>
    <w:rsid w:val="00FC031C"/>
    <w:rsid w:val="00FC0FCB"/>
    <w:rsid w:val="00FC20FA"/>
    <w:rsid w:val="00FC43A0"/>
    <w:rsid w:val="00FC5783"/>
    <w:rsid w:val="00FC6CA9"/>
    <w:rsid w:val="00FC70B1"/>
    <w:rsid w:val="00FD02B1"/>
    <w:rsid w:val="00FD073A"/>
    <w:rsid w:val="00FD1C24"/>
    <w:rsid w:val="00FD4C74"/>
    <w:rsid w:val="00FD551D"/>
    <w:rsid w:val="00FD64D5"/>
    <w:rsid w:val="00FD64EF"/>
    <w:rsid w:val="00FE0B8C"/>
    <w:rsid w:val="00FE22EA"/>
    <w:rsid w:val="00FE4A2D"/>
    <w:rsid w:val="00FE4DF0"/>
    <w:rsid w:val="00FE5FE4"/>
    <w:rsid w:val="00FE6562"/>
    <w:rsid w:val="00FE77DF"/>
    <w:rsid w:val="00FE78AD"/>
    <w:rsid w:val="00FF1BA5"/>
    <w:rsid w:val="00FF2BE3"/>
    <w:rsid w:val="00FF35E6"/>
    <w:rsid w:val="00FF4BC9"/>
    <w:rsid w:val="00FF5D49"/>
    <w:rsid w:val="00FF6E29"/>
    <w:rsid w:val="00FF7232"/>
    <w:rsid w:val="30A1C176"/>
    <w:rsid w:val="39DB8FF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F45813F"/>
  <w15:docId w15:val="{56B04BBA-1532-394B-B8C5-55F30783C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A24"/>
    <w:pPr>
      <w:spacing w:after="200" w:line="360" w:lineRule="auto"/>
      <w:jc w:val="both"/>
    </w:pPr>
    <w:rPr>
      <w:rFonts w:ascii="Times New Roman" w:hAnsi="Times New Roman"/>
      <w:sz w:val="24"/>
      <w:szCs w:val="22"/>
    </w:rPr>
  </w:style>
  <w:style w:type="paragraph" w:styleId="Heading1">
    <w:name w:val="heading 1"/>
    <w:basedOn w:val="Normal"/>
    <w:next w:val="Normaltext"/>
    <w:link w:val="Heading1Char"/>
    <w:uiPriority w:val="9"/>
    <w:qFormat/>
    <w:rsid w:val="009A2C1F"/>
    <w:pPr>
      <w:keepNext/>
      <w:numPr>
        <w:numId w:val="10"/>
      </w:numPr>
      <w:spacing w:before="480" w:after="240"/>
      <w:outlineLvl w:val="0"/>
    </w:pPr>
    <w:rPr>
      <w:rFonts w:ascii="Arial" w:eastAsia="Times New Roman" w:hAnsi="Arial"/>
      <w:b/>
      <w:bCs/>
      <w:caps/>
      <w:kern w:val="32"/>
      <w:sz w:val="28"/>
      <w:szCs w:val="32"/>
    </w:rPr>
  </w:style>
  <w:style w:type="paragraph" w:styleId="Heading2">
    <w:name w:val="heading 2"/>
    <w:basedOn w:val="Normal"/>
    <w:next w:val="Normaltext"/>
    <w:link w:val="Heading2Char"/>
    <w:uiPriority w:val="9"/>
    <w:unhideWhenUsed/>
    <w:qFormat/>
    <w:rsid w:val="0044255B"/>
    <w:pPr>
      <w:keepNext/>
      <w:keepLines/>
      <w:numPr>
        <w:ilvl w:val="1"/>
        <w:numId w:val="10"/>
      </w:numPr>
      <w:spacing w:before="480" w:after="240"/>
      <w:contextualSpacing/>
      <w:outlineLvl w:val="1"/>
    </w:pPr>
    <w:rPr>
      <w:rFonts w:ascii="Arial" w:eastAsiaTheme="majorEastAsia" w:hAnsi="Arial" w:cstheme="majorBidi"/>
      <w:b/>
      <w:bCs/>
      <w:sz w:val="28"/>
      <w:szCs w:val="26"/>
    </w:rPr>
  </w:style>
  <w:style w:type="paragraph" w:styleId="Heading3">
    <w:name w:val="heading 3"/>
    <w:basedOn w:val="Normal"/>
    <w:next w:val="Normaltext"/>
    <w:link w:val="Heading3Char"/>
    <w:uiPriority w:val="9"/>
    <w:unhideWhenUsed/>
    <w:qFormat/>
    <w:rsid w:val="0044255B"/>
    <w:pPr>
      <w:keepNext/>
      <w:keepLines/>
      <w:numPr>
        <w:ilvl w:val="2"/>
        <w:numId w:val="10"/>
      </w:numPr>
      <w:spacing w:before="480" w:after="240"/>
      <w:outlineLvl w:val="2"/>
    </w:pPr>
    <w:rPr>
      <w:rFonts w:ascii="Arial" w:eastAsiaTheme="majorEastAsia" w:hAnsi="Arial" w:cstheme="majorBidi"/>
      <w:b/>
      <w:bCs/>
    </w:rPr>
  </w:style>
  <w:style w:type="paragraph" w:styleId="Heading4">
    <w:name w:val="heading 4"/>
    <w:basedOn w:val="Normal"/>
    <w:next w:val="Normal"/>
    <w:link w:val="Heading4Char"/>
    <w:uiPriority w:val="9"/>
    <w:semiHidden/>
    <w:unhideWhenUsed/>
    <w:rsid w:val="003328BE"/>
    <w:pPr>
      <w:keepNext/>
      <w:keepLines/>
      <w:numPr>
        <w:ilvl w:val="3"/>
        <w:numId w:val="10"/>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328BE"/>
    <w:pPr>
      <w:keepNext/>
      <w:keepLines/>
      <w:numPr>
        <w:ilvl w:val="4"/>
        <w:numId w:val="10"/>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328BE"/>
    <w:pPr>
      <w:keepNext/>
      <w:keepLines/>
      <w:numPr>
        <w:ilvl w:val="5"/>
        <w:numId w:val="1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328BE"/>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328BE"/>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328BE"/>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5977"/>
    <w:pPr>
      <w:tabs>
        <w:tab w:val="center" w:pos="4680"/>
        <w:tab w:val="right" w:pos="9360"/>
      </w:tabs>
    </w:pPr>
  </w:style>
  <w:style w:type="character" w:customStyle="1" w:styleId="HeaderChar">
    <w:name w:val="Header Char"/>
    <w:basedOn w:val="DefaultParagraphFont"/>
    <w:link w:val="Header"/>
    <w:uiPriority w:val="99"/>
    <w:rsid w:val="006F5977"/>
  </w:style>
  <w:style w:type="paragraph" w:styleId="Footer">
    <w:name w:val="footer"/>
    <w:basedOn w:val="Normal"/>
    <w:link w:val="FooterChar"/>
    <w:uiPriority w:val="99"/>
    <w:unhideWhenUsed/>
    <w:rsid w:val="006F5977"/>
    <w:pPr>
      <w:tabs>
        <w:tab w:val="center" w:pos="4680"/>
        <w:tab w:val="right" w:pos="9360"/>
      </w:tabs>
    </w:pPr>
  </w:style>
  <w:style w:type="character" w:customStyle="1" w:styleId="FooterChar">
    <w:name w:val="Footer Char"/>
    <w:basedOn w:val="DefaultParagraphFont"/>
    <w:link w:val="Footer"/>
    <w:uiPriority w:val="99"/>
    <w:rsid w:val="006F5977"/>
  </w:style>
  <w:style w:type="paragraph" w:styleId="BalloonText">
    <w:name w:val="Balloon Text"/>
    <w:basedOn w:val="Normal"/>
    <w:link w:val="BalloonTextChar"/>
    <w:uiPriority w:val="99"/>
    <w:semiHidden/>
    <w:unhideWhenUsed/>
    <w:rsid w:val="006F59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5977"/>
    <w:rPr>
      <w:rFonts w:ascii="Tahoma" w:hAnsi="Tahoma" w:cs="Tahoma"/>
      <w:sz w:val="16"/>
      <w:szCs w:val="16"/>
    </w:rPr>
  </w:style>
  <w:style w:type="character" w:customStyle="1" w:styleId="Heading1Char">
    <w:name w:val="Heading 1 Char"/>
    <w:basedOn w:val="DefaultParagraphFont"/>
    <w:link w:val="Heading1"/>
    <w:uiPriority w:val="9"/>
    <w:rsid w:val="00B86AFB"/>
    <w:rPr>
      <w:rFonts w:ascii="Arial" w:eastAsia="Times New Roman" w:hAnsi="Arial"/>
      <w:b/>
      <w:bCs/>
      <w:caps/>
      <w:kern w:val="32"/>
      <w:sz w:val="28"/>
      <w:szCs w:val="32"/>
    </w:rPr>
  </w:style>
  <w:style w:type="paragraph" w:customStyle="1" w:styleId="CoverTitle">
    <w:name w:val="Cover Title"/>
    <w:basedOn w:val="Normaltext"/>
    <w:qFormat/>
    <w:rsid w:val="00C27C68"/>
    <w:pPr>
      <w:spacing w:before="2520"/>
    </w:pPr>
    <w:rPr>
      <w:rFonts w:ascii="Arial" w:hAnsi="Arial"/>
      <w:b/>
      <w:noProof/>
      <w:sz w:val="40"/>
      <w:szCs w:val="36"/>
    </w:rPr>
  </w:style>
  <w:style w:type="paragraph" w:customStyle="1" w:styleId="Cover-subtitle">
    <w:name w:val="Cover - sub title"/>
    <w:basedOn w:val="Normal"/>
    <w:qFormat/>
    <w:rsid w:val="00800559"/>
    <w:pPr>
      <w:spacing w:after="960"/>
    </w:pPr>
    <w:rPr>
      <w:sz w:val="36"/>
      <w:szCs w:val="36"/>
      <w:lang w:val="sv-FI"/>
    </w:rPr>
  </w:style>
  <w:style w:type="paragraph" w:customStyle="1" w:styleId="Prm-Namn">
    <w:name w:val="Pärm - Namn"/>
    <w:basedOn w:val="Normal"/>
    <w:qFormat/>
    <w:rsid w:val="00800559"/>
    <w:rPr>
      <w:noProof/>
      <w:sz w:val="36"/>
      <w:szCs w:val="36"/>
      <w:lang w:eastAsia="zh-TW"/>
    </w:rPr>
  </w:style>
  <w:style w:type="paragraph" w:customStyle="1" w:styleId="Prm-Informationsruta">
    <w:name w:val="Pärm - Informationsruta"/>
    <w:basedOn w:val="Normal"/>
    <w:qFormat/>
    <w:rsid w:val="00B678CB"/>
    <w:pPr>
      <w:spacing w:after="0" w:line="240" w:lineRule="auto"/>
      <w:jc w:val="right"/>
    </w:pPr>
    <w:rPr>
      <w:szCs w:val="28"/>
    </w:rPr>
  </w:style>
  <w:style w:type="paragraph" w:customStyle="1" w:styleId="Normaltext">
    <w:name w:val="Normal text"/>
    <w:basedOn w:val="Normal"/>
    <w:qFormat/>
    <w:rsid w:val="004E5227"/>
    <w:pPr>
      <w:spacing w:after="0"/>
    </w:pPr>
    <w:rPr>
      <w:szCs w:val="28"/>
    </w:rPr>
  </w:style>
  <w:style w:type="character" w:customStyle="1" w:styleId="Heading2Char">
    <w:name w:val="Heading 2 Char"/>
    <w:basedOn w:val="DefaultParagraphFont"/>
    <w:link w:val="Heading2"/>
    <w:uiPriority w:val="9"/>
    <w:rsid w:val="00085369"/>
    <w:rPr>
      <w:rFonts w:ascii="Arial" w:eastAsiaTheme="majorEastAsia" w:hAnsi="Arial" w:cstheme="majorBidi"/>
      <w:b/>
      <w:bCs/>
      <w:sz w:val="28"/>
      <w:szCs w:val="26"/>
    </w:rPr>
  </w:style>
  <w:style w:type="character" w:customStyle="1" w:styleId="Heading3Char">
    <w:name w:val="Heading 3 Char"/>
    <w:basedOn w:val="DefaultParagraphFont"/>
    <w:link w:val="Heading3"/>
    <w:uiPriority w:val="9"/>
    <w:rsid w:val="00085369"/>
    <w:rPr>
      <w:rFonts w:ascii="Arial" w:eastAsiaTheme="majorEastAsia" w:hAnsi="Arial" w:cstheme="majorBidi"/>
      <w:b/>
      <w:bCs/>
      <w:sz w:val="24"/>
      <w:szCs w:val="22"/>
    </w:rPr>
  </w:style>
  <w:style w:type="paragraph" w:styleId="Caption">
    <w:name w:val="caption"/>
    <w:basedOn w:val="Normal"/>
    <w:next w:val="Normal"/>
    <w:uiPriority w:val="35"/>
    <w:unhideWhenUsed/>
    <w:qFormat/>
    <w:rsid w:val="00FC20FA"/>
    <w:pPr>
      <w:spacing w:before="120" w:line="240" w:lineRule="auto"/>
    </w:pPr>
    <w:rPr>
      <w:bCs/>
      <w:i/>
      <w:sz w:val="18"/>
      <w:szCs w:val="18"/>
    </w:rPr>
  </w:style>
  <w:style w:type="paragraph" w:customStyle="1" w:styleId="Punktlista">
    <w:name w:val="Punktlista"/>
    <w:basedOn w:val="Normaltext"/>
    <w:qFormat/>
    <w:rsid w:val="00890494"/>
    <w:pPr>
      <w:numPr>
        <w:numId w:val="2"/>
      </w:numPr>
      <w:spacing w:before="360" w:after="240"/>
      <w:ind w:left="714" w:hanging="357"/>
      <w:contextualSpacing/>
    </w:pPr>
  </w:style>
  <w:style w:type="paragraph" w:styleId="TOC2">
    <w:name w:val="toc 2"/>
    <w:basedOn w:val="Normaltext"/>
    <w:next w:val="Normal"/>
    <w:autoRedefine/>
    <w:uiPriority w:val="39"/>
    <w:unhideWhenUsed/>
    <w:rsid w:val="000B10D8"/>
    <w:pPr>
      <w:tabs>
        <w:tab w:val="left" w:pos="880"/>
        <w:tab w:val="right" w:leader="dot" w:pos="8495"/>
      </w:tabs>
      <w:ind w:left="220"/>
    </w:pPr>
    <w:rPr>
      <w:rFonts w:ascii="Arial" w:hAnsi="Arial"/>
      <w:noProof/>
      <w:sz w:val="20"/>
      <w:szCs w:val="20"/>
      <w:lang w:val="sv-FI"/>
    </w:rPr>
  </w:style>
  <w:style w:type="paragraph" w:styleId="TOC1">
    <w:name w:val="toc 1"/>
    <w:basedOn w:val="Normaltext"/>
    <w:next w:val="Normal"/>
    <w:autoRedefine/>
    <w:uiPriority w:val="39"/>
    <w:unhideWhenUsed/>
    <w:rsid w:val="003328BE"/>
    <w:pPr>
      <w:tabs>
        <w:tab w:val="right" w:leader="dot" w:pos="8495"/>
      </w:tabs>
      <w:spacing w:before="120" w:after="120"/>
    </w:pPr>
    <w:rPr>
      <w:rFonts w:ascii="Arial" w:hAnsi="Arial"/>
      <w:b/>
      <w:sz w:val="22"/>
      <w:szCs w:val="20"/>
    </w:rPr>
  </w:style>
  <w:style w:type="paragraph" w:styleId="TOC3">
    <w:name w:val="toc 3"/>
    <w:basedOn w:val="Normaltext"/>
    <w:next w:val="Normal"/>
    <w:autoRedefine/>
    <w:uiPriority w:val="39"/>
    <w:unhideWhenUsed/>
    <w:rsid w:val="003328BE"/>
    <w:pPr>
      <w:ind w:left="440"/>
    </w:pPr>
    <w:rPr>
      <w:rFonts w:ascii="Arial" w:hAnsi="Arial"/>
      <w:i/>
      <w:iCs/>
      <w:sz w:val="20"/>
      <w:szCs w:val="20"/>
    </w:rPr>
  </w:style>
  <w:style w:type="character" w:styleId="Hyperlink">
    <w:name w:val="Hyperlink"/>
    <w:basedOn w:val="DefaultParagraphFont"/>
    <w:uiPriority w:val="99"/>
    <w:unhideWhenUsed/>
    <w:rsid w:val="00B97E5B"/>
    <w:rPr>
      <w:color w:val="0000FF" w:themeColor="hyperlink"/>
      <w:u w:val="single"/>
    </w:rPr>
  </w:style>
  <w:style w:type="paragraph" w:styleId="TOC4">
    <w:name w:val="toc 4"/>
    <w:basedOn w:val="Normal"/>
    <w:next w:val="Normal"/>
    <w:autoRedefine/>
    <w:uiPriority w:val="39"/>
    <w:unhideWhenUsed/>
    <w:rsid w:val="00113A82"/>
    <w:pPr>
      <w:spacing w:after="0"/>
      <w:ind w:left="660"/>
    </w:pPr>
    <w:rPr>
      <w:rFonts w:asciiTheme="minorHAnsi" w:hAnsiTheme="minorHAnsi"/>
      <w:sz w:val="18"/>
      <w:szCs w:val="18"/>
    </w:rPr>
  </w:style>
  <w:style w:type="paragraph" w:styleId="TOC5">
    <w:name w:val="toc 5"/>
    <w:basedOn w:val="Normal"/>
    <w:next w:val="Normal"/>
    <w:autoRedefine/>
    <w:uiPriority w:val="39"/>
    <w:unhideWhenUsed/>
    <w:rsid w:val="00113A82"/>
    <w:pPr>
      <w:spacing w:after="0"/>
      <w:ind w:left="880"/>
    </w:pPr>
    <w:rPr>
      <w:rFonts w:asciiTheme="minorHAnsi" w:hAnsiTheme="minorHAnsi"/>
      <w:sz w:val="18"/>
      <w:szCs w:val="18"/>
    </w:rPr>
  </w:style>
  <w:style w:type="paragraph" w:styleId="TOC6">
    <w:name w:val="toc 6"/>
    <w:basedOn w:val="Normal"/>
    <w:next w:val="Normal"/>
    <w:autoRedefine/>
    <w:uiPriority w:val="39"/>
    <w:unhideWhenUsed/>
    <w:rsid w:val="00113A82"/>
    <w:pPr>
      <w:spacing w:after="0"/>
      <w:ind w:left="1100"/>
    </w:pPr>
    <w:rPr>
      <w:rFonts w:asciiTheme="minorHAnsi" w:hAnsiTheme="minorHAnsi"/>
      <w:sz w:val="18"/>
      <w:szCs w:val="18"/>
    </w:rPr>
  </w:style>
  <w:style w:type="paragraph" w:styleId="TOC7">
    <w:name w:val="toc 7"/>
    <w:basedOn w:val="Normal"/>
    <w:next w:val="Normal"/>
    <w:autoRedefine/>
    <w:uiPriority w:val="39"/>
    <w:unhideWhenUsed/>
    <w:rsid w:val="00113A82"/>
    <w:pPr>
      <w:spacing w:after="0"/>
      <w:ind w:left="1320"/>
    </w:pPr>
    <w:rPr>
      <w:rFonts w:asciiTheme="minorHAnsi" w:hAnsiTheme="minorHAnsi"/>
      <w:sz w:val="18"/>
      <w:szCs w:val="18"/>
    </w:rPr>
  </w:style>
  <w:style w:type="paragraph" w:styleId="TOC8">
    <w:name w:val="toc 8"/>
    <w:basedOn w:val="Normal"/>
    <w:next w:val="Normal"/>
    <w:autoRedefine/>
    <w:uiPriority w:val="39"/>
    <w:unhideWhenUsed/>
    <w:rsid w:val="00113A82"/>
    <w:pPr>
      <w:spacing w:after="0"/>
      <w:ind w:left="1540"/>
    </w:pPr>
    <w:rPr>
      <w:rFonts w:asciiTheme="minorHAnsi" w:hAnsiTheme="minorHAnsi"/>
      <w:sz w:val="18"/>
      <w:szCs w:val="18"/>
    </w:rPr>
  </w:style>
  <w:style w:type="paragraph" w:styleId="TOC9">
    <w:name w:val="toc 9"/>
    <w:basedOn w:val="Normal"/>
    <w:next w:val="Normal"/>
    <w:autoRedefine/>
    <w:uiPriority w:val="39"/>
    <w:unhideWhenUsed/>
    <w:rsid w:val="00113A82"/>
    <w:pPr>
      <w:spacing w:after="0"/>
      <w:ind w:left="1760"/>
    </w:pPr>
    <w:rPr>
      <w:rFonts w:asciiTheme="minorHAnsi" w:hAnsiTheme="minorHAnsi"/>
      <w:sz w:val="18"/>
      <w:szCs w:val="18"/>
    </w:rPr>
  </w:style>
  <w:style w:type="paragraph" w:customStyle="1" w:styleId="Default">
    <w:name w:val="Default"/>
    <w:rsid w:val="00113A82"/>
    <w:pPr>
      <w:autoSpaceDE w:val="0"/>
      <w:autoSpaceDN w:val="0"/>
      <w:adjustRightInd w:val="0"/>
    </w:pPr>
    <w:rPr>
      <w:rFonts w:ascii="Times New Roman" w:hAnsi="Times New Roman"/>
      <w:color w:val="000000"/>
      <w:sz w:val="24"/>
      <w:szCs w:val="24"/>
    </w:rPr>
  </w:style>
  <w:style w:type="paragraph" w:customStyle="1" w:styleId="Kllor">
    <w:name w:val="Källor"/>
    <w:basedOn w:val="Normaltext"/>
    <w:qFormat/>
    <w:rsid w:val="00113A82"/>
    <w:pPr>
      <w:spacing w:line="240" w:lineRule="auto"/>
      <w:ind w:left="567" w:hanging="567"/>
    </w:pPr>
    <w:rPr>
      <w:lang w:val="sv-FI"/>
    </w:rPr>
  </w:style>
  <w:style w:type="paragraph" w:customStyle="1" w:styleId="Quotes">
    <w:name w:val="Quotes"/>
    <w:basedOn w:val="Normaltext"/>
    <w:next w:val="Normaltext"/>
    <w:qFormat/>
    <w:rsid w:val="00F76958"/>
    <w:pPr>
      <w:spacing w:before="240" w:after="240" w:line="240" w:lineRule="auto"/>
      <w:ind w:left="284"/>
    </w:pPr>
    <w:rPr>
      <w:sz w:val="20"/>
      <w:lang w:val="sv-FI"/>
    </w:rPr>
  </w:style>
  <w:style w:type="character" w:customStyle="1" w:styleId="Heading4Char">
    <w:name w:val="Heading 4 Char"/>
    <w:basedOn w:val="DefaultParagraphFont"/>
    <w:link w:val="Heading4"/>
    <w:uiPriority w:val="9"/>
    <w:semiHidden/>
    <w:rsid w:val="003328BE"/>
    <w:rPr>
      <w:rFonts w:asciiTheme="majorHAnsi" w:eastAsiaTheme="majorEastAsia" w:hAnsiTheme="majorHAnsi" w:cstheme="majorBidi"/>
      <w:b/>
      <w:bCs/>
      <w:i/>
      <w:iCs/>
      <w:color w:val="4F81BD" w:themeColor="accent1"/>
      <w:sz w:val="24"/>
      <w:szCs w:val="22"/>
    </w:rPr>
  </w:style>
  <w:style w:type="character" w:customStyle="1" w:styleId="Heading5Char">
    <w:name w:val="Heading 5 Char"/>
    <w:basedOn w:val="DefaultParagraphFont"/>
    <w:link w:val="Heading5"/>
    <w:uiPriority w:val="9"/>
    <w:semiHidden/>
    <w:rsid w:val="003328BE"/>
    <w:rPr>
      <w:rFonts w:asciiTheme="majorHAnsi" w:eastAsiaTheme="majorEastAsia" w:hAnsiTheme="majorHAnsi" w:cstheme="majorBidi"/>
      <w:color w:val="243F60" w:themeColor="accent1" w:themeShade="7F"/>
      <w:sz w:val="24"/>
      <w:szCs w:val="22"/>
    </w:rPr>
  </w:style>
  <w:style w:type="character" w:customStyle="1" w:styleId="Heading6Char">
    <w:name w:val="Heading 6 Char"/>
    <w:basedOn w:val="DefaultParagraphFont"/>
    <w:link w:val="Heading6"/>
    <w:uiPriority w:val="9"/>
    <w:semiHidden/>
    <w:rsid w:val="003328BE"/>
    <w:rPr>
      <w:rFonts w:asciiTheme="majorHAnsi" w:eastAsiaTheme="majorEastAsia" w:hAnsiTheme="majorHAnsi" w:cstheme="majorBidi"/>
      <w:i/>
      <w:iCs/>
      <w:color w:val="243F60" w:themeColor="accent1" w:themeShade="7F"/>
      <w:sz w:val="24"/>
      <w:szCs w:val="22"/>
    </w:rPr>
  </w:style>
  <w:style w:type="character" w:customStyle="1" w:styleId="Heading7Char">
    <w:name w:val="Heading 7 Char"/>
    <w:basedOn w:val="DefaultParagraphFont"/>
    <w:link w:val="Heading7"/>
    <w:uiPriority w:val="9"/>
    <w:semiHidden/>
    <w:rsid w:val="003328BE"/>
    <w:rPr>
      <w:rFonts w:asciiTheme="majorHAnsi" w:eastAsiaTheme="majorEastAsia" w:hAnsiTheme="majorHAnsi" w:cstheme="majorBidi"/>
      <w:i/>
      <w:iCs/>
      <w:color w:val="404040" w:themeColor="text1" w:themeTint="BF"/>
      <w:sz w:val="24"/>
      <w:szCs w:val="22"/>
    </w:rPr>
  </w:style>
  <w:style w:type="character" w:customStyle="1" w:styleId="Heading8Char">
    <w:name w:val="Heading 8 Char"/>
    <w:basedOn w:val="DefaultParagraphFont"/>
    <w:link w:val="Heading8"/>
    <w:uiPriority w:val="9"/>
    <w:semiHidden/>
    <w:rsid w:val="003328BE"/>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3328BE"/>
    <w:rPr>
      <w:rFonts w:asciiTheme="majorHAnsi" w:eastAsiaTheme="majorEastAsia" w:hAnsiTheme="majorHAnsi" w:cstheme="majorBidi"/>
      <w:i/>
      <w:iCs/>
      <w:color w:val="404040" w:themeColor="text1" w:themeTint="BF"/>
    </w:rPr>
  </w:style>
  <w:style w:type="numbering" w:customStyle="1" w:styleId="Arcadasnumreraderubriker">
    <w:name w:val="Arcadas numrerade rubriker"/>
    <w:uiPriority w:val="99"/>
    <w:rsid w:val="00AF0B58"/>
    <w:pPr>
      <w:numPr>
        <w:numId w:val="4"/>
      </w:numPr>
    </w:pPr>
  </w:style>
  <w:style w:type="paragraph" w:styleId="TOCHeading">
    <w:name w:val="TOC Heading"/>
    <w:basedOn w:val="Heading1"/>
    <w:next w:val="Normal"/>
    <w:uiPriority w:val="39"/>
    <w:unhideWhenUsed/>
    <w:qFormat/>
    <w:rsid w:val="00B92D3D"/>
    <w:pPr>
      <w:keepLines/>
      <w:numPr>
        <w:numId w:val="0"/>
      </w:numPr>
      <w:spacing w:after="0"/>
      <w:outlineLvl w:val="9"/>
    </w:pPr>
    <w:rPr>
      <w:rFonts w:eastAsiaTheme="majorEastAsia" w:cstheme="majorBidi"/>
      <w:color w:val="000000" w:themeColor="text1"/>
      <w:kern w:val="0"/>
      <w:szCs w:val="28"/>
    </w:rPr>
  </w:style>
  <w:style w:type="paragraph" w:styleId="DocumentMap">
    <w:name w:val="Document Map"/>
    <w:basedOn w:val="Normal"/>
    <w:link w:val="DocumentMapChar"/>
    <w:uiPriority w:val="99"/>
    <w:semiHidden/>
    <w:unhideWhenUsed/>
    <w:rsid w:val="009B7D7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B7D73"/>
    <w:rPr>
      <w:rFonts w:ascii="Tahoma" w:hAnsi="Tahoma" w:cs="Tahoma"/>
      <w:sz w:val="16"/>
      <w:szCs w:val="16"/>
    </w:rPr>
  </w:style>
  <w:style w:type="paragraph" w:customStyle="1" w:styleId="Abstract">
    <w:name w:val="Abstract"/>
    <w:basedOn w:val="Normaltext"/>
    <w:qFormat/>
    <w:rsid w:val="00580B1D"/>
    <w:pPr>
      <w:spacing w:line="240" w:lineRule="auto"/>
    </w:pPr>
    <w:rPr>
      <w:lang w:val="sv-FI"/>
    </w:rPr>
  </w:style>
  <w:style w:type="paragraph" w:styleId="TableofFigures">
    <w:name w:val="table of figures"/>
    <w:basedOn w:val="Normal"/>
    <w:next w:val="Normal"/>
    <w:uiPriority w:val="99"/>
    <w:unhideWhenUsed/>
    <w:rsid w:val="00E714B5"/>
    <w:pPr>
      <w:spacing w:after="0"/>
    </w:pPr>
  </w:style>
  <w:style w:type="table" w:styleId="TableGrid">
    <w:name w:val="Table Grid"/>
    <w:basedOn w:val="TableNormal"/>
    <w:uiPriority w:val="59"/>
    <w:rsid w:val="006B149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500D07"/>
    <w:rPr>
      <w:color w:val="605E5C"/>
      <w:shd w:val="clear" w:color="auto" w:fill="E1DFDD"/>
    </w:rPr>
  </w:style>
  <w:style w:type="character" w:styleId="FollowedHyperlink">
    <w:name w:val="FollowedHyperlink"/>
    <w:basedOn w:val="DefaultParagraphFont"/>
    <w:uiPriority w:val="99"/>
    <w:semiHidden/>
    <w:unhideWhenUsed/>
    <w:rsid w:val="00500D07"/>
    <w:rPr>
      <w:color w:val="800080" w:themeColor="followedHyperlink"/>
      <w:u w:val="single"/>
    </w:rPr>
  </w:style>
  <w:style w:type="paragraph" w:styleId="Title">
    <w:name w:val="Title"/>
    <w:basedOn w:val="Normal"/>
    <w:next w:val="Normal"/>
    <w:link w:val="TitleChar"/>
    <w:uiPriority w:val="10"/>
    <w:qFormat/>
    <w:rsid w:val="00F55857"/>
    <w:pPr>
      <w:spacing w:after="0" w:line="240" w:lineRule="auto"/>
      <w:contextualSpacing/>
      <w:jc w:val="left"/>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585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80185"/>
    <w:pPr>
      <w:spacing w:after="160" w:line="259" w:lineRule="auto"/>
      <w:ind w:left="720"/>
      <w:contextualSpacing/>
      <w:jc w:val="left"/>
    </w:pPr>
    <w:rPr>
      <w:rFonts w:asciiTheme="minorHAnsi" w:eastAsiaTheme="minorHAnsi" w:hAnsiTheme="minorHAnsi" w:cstheme="minorBidi"/>
      <w:sz w:val="22"/>
    </w:rPr>
  </w:style>
  <w:style w:type="character" w:styleId="PlaceholderText">
    <w:name w:val="Placeholder Text"/>
    <w:basedOn w:val="DefaultParagraphFont"/>
    <w:uiPriority w:val="99"/>
    <w:semiHidden/>
    <w:rsid w:val="00386AE5"/>
    <w:rPr>
      <w:color w:val="808080"/>
    </w:rPr>
  </w:style>
  <w:style w:type="paragraph" w:styleId="NormalWeb">
    <w:name w:val="Normal (Web)"/>
    <w:basedOn w:val="Normal"/>
    <w:uiPriority w:val="99"/>
    <w:semiHidden/>
    <w:unhideWhenUsed/>
    <w:rsid w:val="0069667E"/>
    <w:pPr>
      <w:spacing w:before="100" w:beforeAutospacing="1" w:after="100" w:afterAutospacing="1" w:line="240" w:lineRule="auto"/>
      <w:jc w:val="left"/>
    </w:pPr>
    <w:rPr>
      <w:rFonts w:eastAsia="Times New Roman"/>
      <w:szCs w:val="24"/>
      <w:lang w:eastAsia="en-GB"/>
    </w:rPr>
  </w:style>
  <w:style w:type="character" w:customStyle="1" w:styleId="apple-converted-space">
    <w:name w:val="apple-converted-space"/>
    <w:basedOn w:val="DefaultParagraphFont"/>
    <w:rsid w:val="0069667E"/>
  </w:style>
  <w:style w:type="character" w:styleId="CommentReference">
    <w:name w:val="annotation reference"/>
    <w:basedOn w:val="DefaultParagraphFont"/>
    <w:uiPriority w:val="99"/>
    <w:semiHidden/>
    <w:unhideWhenUsed/>
    <w:rsid w:val="0051670A"/>
    <w:rPr>
      <w:sz w:val="16"/>
      <w:szCs w:val="16"/>
    </w:rPr>
  </w:style>
  <w:style w:type="paragraph" w:styleId="CommentText">
    <w:name w:val="annotation text"/>
    <w:basedOn w:val="Normal"/>
    <w:link w:val="CommentTextChar"/>
    <w:uiPriority w:val="99"/>
    <w:semiHidden/>
    <w:unhideWhenUsed/>
    <w:rsid w:val="0051670A"/>
    <w:pPr>
      <w:spacing w:line="240" w:lineRule="auto"/>
    </w:pPr>
    <w:rPr>
      <w:sz w:val="20"/>
      <w:szCs w:val="20"/>
    </w:rPr>
  </w:style>
  <w:style w:type="character" w:customStyle="1" w:styleId="CommentTextChar">
    <w:name w:val="Comment Text Char"/>
    <w:basedOn w:val="DefaultParagraphFont"/>
    <w:link w:val="CommentText"/>
    <w:uiPriority w:val="99"/>
    <w:semiHidden/>
    <w:rsid w:val="0051670A"/>
    <w:rPr>
      <w:rFonts w:ascii="Times New Roman" w:hAnsi="Times New Roman"/>
    </w:rPr>
  </w:style>
  <w:style w:type="paragraph" w:styleId="CommentSubject">
    <w:name w:val="annotation subject"/>
    <w:basedOn w:val="CommentText"/>
    <w:next w:val="CommentText"/>
    <w:link w:val="CommentSubjectChar"/>
    <w:uiPriority w:val="99"/>
    <w:semiHidden/>
    <w:unhideWhenUsed/>
    <w:rsid w:val="0051670A"/>
    <w:rPr>
      <w:b/>
      <w:bCs/>
    </w:rPr>
  </w:style>
  <w:style w:type="character" w:customStyle="1" w:styleId="CommentSubjectChar">
    <w:name w:val="Comment Subject Char"/>
    <w:basedOn w:val="CommentTextChar"/>
    <w:link w:val="CommentSubject"/>
    <w:uiPriority w:val="99"/>
    <w:semiHidden/>
    <w:rsid w:val="0051670A"/>
    <w:rPr>
      <w:rFonts w:ascii="Times New Roman" w:hAnsi="Times New Roman"/>
      <w:b/>
      <w:bCs/>
    </w:rPr>
  </w:style>
  <w:style w:type="paragraph" w:styleId="Revision">
    <w:name w:val="Revision"/>
    <w:hidden/>
    <w:uiPriority w:val="99"/>
    <w:semiHidden/>
    <w:rsid w:val="00834106"/>
    <w:rPr>
      <w:rFonts w:ascii="Times New Roman" w:hAnsi="Times New Roman"/>
      <w:sz w:val="24"/>
      <w:szCs w:val="22"/>
    </w:rPr>
  </w:style>
  <w:style w:type="character" w:customStyle="1" w:styleId="mw-headline">
    <w:name w:val="mw-headline"/>
    <w:basedOn w:val="DefaultParagraphFont"/>
    <w:rsid w:val="003947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541332">
      <w:bodyDiv w:val="1"/>
      <w:marLeft w:val="0"/>
      <w:marRight w:val="0"/>
      <w:marTop w:val="0"/>
      <w:marBottom w:val="0"/>
      <w:divBdr>
        <w:top w:val="none" w:sz="0" w:space="0" w:color="auto"/>
        <w:left w:val="none" w:sz="0" w:space="0" w:color="auto"/>
        <w:bottom w:val="none" w:sz="0" w:space="0" w:color="auto"/>
        <w:right w:val="none" w:sz="0" w:space="0" w:color="auto"/>
      </w:divBdr>
    </w:div>
    <w:div w:id="399207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footer" Target="footer4.xml"/><Relationship Id="rId23" Type="http://schemas.openxmlformats.org/officeDocument/2006/relationships/image" Target="media/image9.png"/><Relationship Id="rId10" Type="http://schemas.openxmlformats.org/officeDocument/2006/relationships/endnotes" Target="endnotes.xml"/><Relationship Id="rId19" Type="http://schemas.openxmlformats.org/officeDocument/2006/relationships/image" Target="media/image5.sv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ttiaskallman1/Downloads/mall-for-skriftliga-arbeten-v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Invited_Leaders xmlns="18c982bc-db08-4998-a279-be5fe9161a0f" xsi:nil="true"/>
    <Invited_Members xmlns="18c982bc-db08-4998-a279-be5fe9161a0f" xsi:nil="true"/>
    <Teachers xmlns="18c982bc-db08-4998-a279-be5fe9161a0f">
      <UserInfo>
        <DisplayName/>
        <AccountId xsi:nil="true"/>
        <AccountType/>
      </UserInfo>
    </Teachers>
    <Students xmlns="18c982bc-db08-4998-a279-be5fe9161a0f">
      <UserInfo>
        <DisplayName/>
        <AccountId xsi:nil="true"/>
        <AccountType/>
      </UserInfo>
    </Students>
    <AppVersion xmlns="18c982bc-db08-4998-a279-be5fe9161a0f" xsi:nil="true"/>
    <DefaultSectionNames xmlns="18c982bc-db08-4998-a279-be5fe9161a0f" xsi:nil="true"/>
    <Owner xmlns="18c982bc-db08-4998-a279-be5fe9161a0f">
      <UserInfo>
        <DisplayName/>
        <AccountId xsi:nil="true"/>
        <AccountType/>
      </UserInfo>
    </Owner>
    <Student_Groups xmlns="18c982bc-db08-4998-a279-be5fe9161a0f">
      <UserInfo>
        <DisplayName/>
        <AccountId xsi:nil="true"/>
        <AccountType/>
      </UserInfo>
    </Student_Groups>
    <Invited_Teachers xmlns="18c982bc-db08-4998-a279-be5fe9161a0f" xsi:nil="true"/>
    <Members xmlns="18c982bc-db08-4998-a279-be5fe9161a0f">
      <UserInfo>
        <DisplayName/>
        <AccountId xsi:nil="true"/>
        <AccountType/>
      </UserInfo>
    </Members>
    <Templates xmlns="18c982bc-db08-4998-a279-be5fe9161a0f" xsi:nil="true"/>
    <Self_Registration_Enabled0 xmlns="18c982bc-db08-4998-a279-be5fe9161a0f" xsi:nil="true"/>
    <Has_Teacher_Only_SectionGroup xmlns="18c982bc-db08-4998-a279-be5fe9161a0f" xsi:nil="true"/>
    <NotebookType xmlns="18c982bc-db08-4998-a279-be5fe9161a0f" xsi:nil="true"/>
    <Member_Groups xmlns="18c982bc-db08-4998-a279-be5fe9161a0f">
      <UserInfo>
        <DisplayName/>
        <AccountId xsi:nil="true"/>
        <AccountType/>
      </UserInfo>
    </Member_Groups>
    <FolderType xmlns="18c982bc-db08-4998-a279-be5fe9161a0f" xsi:nil="true"/>
    <Leaders xmlns="18c982bc-db08-4998-a279-be5fe9161a0f">
      <UserInfo>
        <DisplayName/>
        <AccountId xsi:nil="true"/>
        <AccountType/>
      </UserInfo>
    </Leaders>
    <Invited_Students xmlns="18c982bc-db08-4998-a279-be5fe9161a0f" xsi:nil="true"/>
    <Is_Collaboration_Space_Locked xmlns="18c982bc-db08-4998-a279-be5fe9161a0f" xsi:nil="true"/>
    <Self_Registration_Enabled xmlns="18c982bc-db08-4998-a279-be5fe9161a0f" xsi:nil="true"/>
    <CultureName xmlns="18c982bc-db08-4998-a279-be5fe9161a0f" xsi:nil="true"/>
  </documentManagement>
</p:properties>
</file>

<file path=customXml/item3.xml><?xml version="1.0" encoding="utf-8"?>
<ct:contentTypeSchema xmlns:ct="http://schemas.microsoft.com/office/2006/metadata/contentType" xmlns:ma="http://schemas.microsoft.com/office/2006/metadata/properties/metaAttributes" ct:_="" ma:_="" ma:contentTypeName="Asiakirja" ma:contentTypeID="0x010100368877E456807B4080791671233085AC" ma:contentTypeVersion="36" ma:contentTypeDescription="Luo uusi asiakirja." ma:contentTypeScope="" ma:versionID="30e0e5d7e630eef953c2e9c2888e0626">
  <xsd:schema xmlns:xsd="http://www.w3.org/2001/XMLSchema" xmlns:xs="http://www.w3.org/2001/XMLSchema" xmlns:p="http://schemas.microsoft.com/office/2006/metadata/properties" xmlns:ns3="6f298029-12d1-4792-a734-43db302bfdf1" xmlns:ns4="18c982bc-db08-4998-a279-be5fe9161a0f" targetNamespace="http://schemas.microsoft.com/office/2006/metadata/properties" ma:root="true" ma:fieldsID="2fb0a87d1d5b28ebc21b6b3634625522" ns3:_="" ns4:_="">
    <xsd:import namespace="6f298029-12d1-4792-a734-43db302bfdf1"/>
    <xsd:import namespace="18c982bc-db08-4998-a279-be5fe9161a0f"/>
    <xsd:element name="properties">
      <xsd:complexType>
        <xsd:sequence>
          <xsd:element name="documentManagement">
            <xsd:complexType>
              <xsd:all>
                <xsd:element ref="ns3:SharedWithUsers" minOccurs="0"/>
                <xsd:element ref="ns3:SharingHintHash" minOccurs="0"/>
                <xsd:element ref="ns3:SharedWithDetails" minOccurs="0"/>
                <xsd:element ref="ns4:NotebookType" minOccurs="0"/>
                <xsd:element ref="ns4:FolderType" minOccurs="0"/>
                <xsd:element ref="ns4:Owner" minOccurs="0"/>
                <xsd:element ref="ns4:DefaultSectionNames"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Leaders" minOccurs="0"/>
                <xsd:element ref="ns4:Members" minOccurs="0"/>
                <xsd:element ref="ns4:Member_Groups" minOccurs="0"/>
                <xsd:element ref="ns4:Invited_Leaders" minOccurs="0"/>
                <xsd:element ref="ns4:Invited_Members" minOccurs="0"/>
                <xsd:element ref="ns3:LastSharedByUser" minOccurs="0"/>
                <xsd:element ref="ns3:LastSharedByTime"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Templates" minOccurs="0"/>
                <xsd:element ref="ns4:CultureName" minOccurs="0"/>
                <xsd:element ref="ns4:Self_Registration_Enabled0" minOccurs="0"/>
                <xsd:element ref="ns4:Has_Teacher_Only_SectionGroup" minOccurs="0"/>
                <xsd:element ref="ns4:Is_Collaboration_Space_Locked"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298029-12d1-4792-a734-43db302bfdf1" elementFormDefault="qualified">
    <xsd:import namespace="http://schemas.microsoft.com/office/2006/documentManagement/types"/>
    <xsd:import namespace="http://schemas.microsoft.com/office/infopath/2007/PartnerControls"/>
    <xsd:element name="SharedWithUsers" ma:index="8"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Jakamisvihjeen hajautus" ma:internalName="SharingHintHash" ma:readOnly="true">
      <xsd:simpleType>
        <xsd:restriction base="dms:Text"/>
      </xsd:simpleType>
    </xsd:element>
    <xsd:element name="SharedWithDetails" ma:index="10" nillable="true" ma:displayName="Jakamisen tiedot" ma:description="" ma:internalName="SharedWithDetails" ma:readOnly="true">
      <xsd:simpleType>
        <xsd:restriction base="dms:Note">
          <xsd:maxLength value="255"/>
        </xsd:restriction>
      </xsd:simpleType>
    </xsd:element>
    <xsd:element name="LastSharedByUser" ma:index="27" nillable="true" ma:displayName="Käyttäjä jakanut viimeksi" ma:description="" ma:internalName="LastSharedByUser" ma:readOnly="true">
      <xsd:simpleType>
        <xsd:restriction base="dms:Note">
          <xsd:maxLength value="255"/>
        </xsd:restriction>
      </xsd:simpleType>
    </xsd:element>
    <xsd:element name="LastSharedByTime" ma:index="28" nillable="true" ma:displayName="Jaettu viimeksi ajankohtana"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18c982bc-db08-4998-a279-be5fe9161a0f" elementFormDefault="qualified">
    <xsd:import namespace="http://schemas.microsoft.com/office/2006/documentManagement/types"/>
    <xsd:import namespace="http://schemas.microsoft.com/office/infopath/2007/PartnerControls"/>
    <xsd:element name="NotebookType" ma:index="11" nillable="true" ma:displayName="Notebook Type" ma:indexed="true" ma:internalName="NotebookType">
      <xsd:simpleType>
        <xsd:restriction base="dms:Text"/>
      </xsd:simpleType>
    </xsd:element>
    <xsd:element name="FolderType" ma:index="12" nillable="true" ma:displayName="Folder Type" ma:internalName="FolderType">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AppVersion" ma:index="15" nillable="true" ma:displayName="App Version" ma:internalName="AppVersion">
      <xsd:simpleType>
        <xsd:restriction base="dms:Text"/>
      </xsd:simpleType>
    </xsd:element>
    <xsd:element name="Teachers" ma:index="16"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7"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8"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9" nillable="true" ma:displayName="Invited Teachers" ma:internalName="Invited_Teachers">
      <xsd:simpleType>
        <xsd:restriction base="dms:Note">
          <xsd:maxLength value="255"/>
        </xsd:restriction>
      </xsd:simpleType>
    </xsd:element>
    <xsd:element name="Invited_Students" ma:index="20" nillable="true" ma:displayName="Invited Students" ma:internalName="Invited_Students">
      <xsd:simpleType>
        <xsd:restriction base="dms:Note">
          <xsd:maxLength value="255"/>
        </xsd:restriction>
      </xsd:simpleType>
    </xsd:element>
    <xsd:element name="Self_Registration_Enabled" ma:index="21" nillable="true" ma:displayName="Self_Registration_Enabled" ma:internalName="Self_Registration_Enabled">
      <xsd:simpleType>
        <xsd:restriction base="dms:Boolean"/>
      </xsd:simpleType>
    </xsd:element>
    <xsd:element name="Leaders" ma:index="22" nillable="true" ma:displayName="Leaders" ma:internalName="Lead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s" ma:index="23" nillable="true" ma:displayName="Members" ma:internalName="Memb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_Groups" ma:index="24" nillable="true" ma:displayName="Member Groups" ma:internalName="Member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Leaders" ma:index="25" nillable="true" ma:displayName="Invited Leaders" ma:internalName="Invited_Leaders">
      <xsd:simpleType>
        <xsd:restriction base="dms:Note">
          <xsd:maxLength value="255"/>
        </xsd:restriction>
      </xsd:simpleType>
    </xsd:element>
    <xsd:element name="Invited_Members" ma:index="26" nillable="true" ma:displayName="Invited Members" ma:internalName="Invited_Members">
      <xsd:simpleType>
        <xsd:restriction base="dms:Note">
          <xsd:maxLength value="255"/>
        </xsd:restriction>
      </xsd:simpleType>
    </xsd:element>
    <xsd:element name="MediaServiceMetadata" ma:index="29" nillable="true" ma:displayName="MediaServiceMetadata" ma:description="" ma:hidden="true" ma:internalName="MediaServiceMetadata" ma:readOnly="true">
      <xsd:simpleType>
        <xsd:restriction base="dms:Note"/>
      </xsd:simpleType>
    </xsd:element>
    <xsd:element name="MediaServiceFastMetadata" ma:index="30" nillable="true" ma:displayName="MediaServiceFastMetadata" ma:description="" ma:hidden="true" ma:internalName="MediaServiceFastMetadata" ma:readOnly="true">
      <xsd:simpleType>
        <xsd:restriction base="dms:Note"/>
      </xsd:simpleType>
    </xsd:element>
    <xsd:element name="MediaServiceDateTaken" ma:index="31" nillable="true" ma:displayName="MediaServiceDateTaken" ma:description="" ma:hidden="true" ma:internalName="MediaServiceDateTaken" ma:readOnly="true">
      <xsd:simpleType>
        <xsd:restriction base="dms:Text"/>
      </xsd:simpleType>
    </xsd:element>
    <xsd:element name="MediaServiceAutoTags" ma:index="32" nillable="true" ma:displayName="MediaServiceAutoTags" ma:description="" ma:internalName="MediaServiceAutoTags" ma:readOnly="true">
      <xsd:simpleType>
        <xsd:restriction base="dms:Text"/>
      </xsd:simpleType>
    </xsd:element>
    <xsd:element name="MediaServiceOCR" ma:index="33" nillable="true" ma:displayName="MediaServiceOCR" ma:internalName="MediaServiceOCR" ma:readOnly="true">
      <xsd:simpleType>
        <xsd:restriction base="dms:Note">
          <xsd:maxLength value="255"/>
        </xsd:restriction>
      </xsd:simpleType>
    </xsd:element>
    <xsd:element name="MediaServiceLocation" ma:index="34" nillable="true" ma:displayName="MediaServiceLocation" ma:internalName="MediaServiceLocation" ma:readOnly="true">
      <xsd:simpleType>
        <xsd:restriction base="dms:Text"/>
      </xsd:simpleType>
    </xsd:element>
    <xsd:element name="Templates" ma:index="35" nillable="true" ma:displayName="Templates" ma:internalName="Templates">
      <xsd:simpleType>
        <xsd:restriction base="dms:Note">
          <xsd:maxLength value="255"/>
        </xsd:restriction>
      </xsd:simpleType>
    </xsd:element>
    <xsd:element name="CultureName" ma:index="36" nillable="true" ma:displayName="Culture Name" ma:internalName="CultureName">
      <xsd:simpleType>
        <xsd:restriction base="dms:Text"/>
      </xsd:simpleType>
    </xsd:element>
    <xsd:element name="Self_Registration_Enabled0" ma:index="37" nillable="true" ma:displayName="Self Registration Enabled" ma:internalName="Self_Registration_Enabled0">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MediaServiceGenerationTime" ma:index="40" nillable="true" ma:displayName="MediaServiceGenerationTime" ma:hidden="true" ma:internalName="MediaServiceGenerationTime" ma:readOnly="true">
      <xsd:simpleType>
        <xsd:restriction base="dms:Text"/>
      </xsd:simpleType>
    </xsd:element>
    <xsd:element name="MediaServiceEventHashCode" ma:index="41" nillable="true" ma:displayName="MediaServiceEventHashCode" ma:hidden="true" ma:internalName="MediaServiceEventHashCode" ma:readOnly="true">
      <xsd:simpleType>
        <xsd:restriction base="dms:Text"/>
      </xsd:simpleType>
    </xsd:element>
    <xsd:element name="MediaServiceAutoKeyPoints" ma:index="42" nillable="true" ma:displayName="MediaServiceAutoKeyPoints" ma:hidden="true" ma:internalName="MediaServiceAutoKeyPoints" ma:readOnly="true">
      <xsd:simpleType>
        <xsd:restriction base="dms:Note"/>
      </xsd:simpleType>
    </xsd:element>
    <xsd:element name="MediaServiceKeyPoints" ma:index="4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929B16-EE13-4845-AC5F-B524CDACC075}">
  <ds:schemaRefs>
    <ds:schemaRef ds:uri="http://schemas.microsoft.com/sharepoint/v3/contenttype/forms"/>
  </ds:schemaRefs>
</ds:datastoreItem>
</file>

<file path=customXml/itemProps2.xml><?xml version="1.0" encoding="utf-8"?>
<ds:datastoreItem xmlns:ds="http://schemas.openxmlformats.org/officeDocument/2006/customXml" ds:itemID="{AEBFAC66-5342-46A1-8242-47387A48492F}">
  <ds:schemaRefs>
    <ds:schemaRef ds:uri="http://schemas.microsoft.com/office/2006/metadata/properties"/>
    <ds:schemaRef ds:uri="http://schemas.microsoft.com/office/infopath/2007/PartnerControls"/>
    <ds:schemaRef ds:uri="18c982bc-db08-4998-a279-be5fe9161a0f"/>
  </ds:schemaRefs>
</ds:datastoreItem>
</file>

<file path=customXml/itemProps3.xml><?xml version="1.0" encoding="utf-8"?>
<ds:datastoreItem xmlns:ds="http://schemas.openxmlformats.org/officeDocument/2006/customXml" ds:itemID="{0EA97CB1-2219-4067-90E8-C14144A1D2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298029-12d1-4792-a734-43db302bfdf1"/>
    <ds:schemaRef ds:uri="18c982bc-db08-4998-a279-be5fe9161a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28D22EA-876E-4A83-8CB8-1F521BBB8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mall-for-skriftliga-arbeten-v1.dotx</Template>
  <TotalTime>0</TotalTime>
  <Pages>10</Pages>
  <Words>1416</Words>
  <Characters>8072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Arcada</Company>
  <LinksUpToDate>false</LinksUpToDate>
  <CharactersWithSpaces>9470</CharactersWithSpaces>
  <SharedDoc>false</SharedDoc>
  <HLinks>
    <vt:vector size="72" baseType="variant">
      <vt:variant>
        <vt:i4>2031678</vt:i4>
      </vt:variant>
      <vt:variant>
        <vt:i4>68</vt:i4>
      </vt:variant>
      <vt:variant>
        <vt:i4>0</vt:i4>
      </vt:variant>
      <vt:variant>
        <vt:i4>5</vt:i4>
      </vt:variant>
      <vt:variant>
        <vt:lpwstr/>
      </vt:variant>
      <vt:variant>
        <vt:lpwstr>_Toc58408171</vt:lpwstr>
      </vt:variant>
      <vt:variant>
        <vt:i4>1966142</vt:i4>
      </vt:variant>
      <vt:variant>
        <vt:i4>62</vt:i4>
      </vt:variant>
      <vt:variant>
        <vt:i4>0</vt:i4>
      </vt:variant>
      <vt:variant>
        <vt:i4>5</vt:i4>
      </vt:variant>
      <vt:variant>
        <vt:lpwstr/>
      </vt:variant>
      <vt:variant>
        <vt:lpwstr>_Toc58408170</vt:lpwstr>
      </vt:variant>
      <vt:variant>
        <vt:i4>1507391</vt:i4>
      </vt:variant>
      <vt:variant>
        <vt:i4>56</vt:i4>
      </vt:variant>
      <vt:variant>
        <vt:i4>0</vt:i4>
      </vt:variant>
      <vt:variant>
        <vt:i4>5</vt:i4>
      </vt:variant>
      <vt:variant>
        <vt:lpwstr/>
      </vt:variant>
      <vt:variant>
        <vt:lpwstr>_Toc58408169</vt:lpwstr>
      </vt:variant>
      <vt:variant>
        <vt:i4>1441855</vt:i4>
      </vt:variant>
      <vt:variant>
        <vt:i4>50</vt:i4>
      </vt:variant>
      <vt:variant>
        <vt:i4>0</vt:i4>
      </vt:variant>
      <vt:variant>
        <vt:i4>5</vt:i4>
      </vt:variant>
      <vt:variant>
        <vt:lpwstr/>
      </vt:variant>
      <vt:variant>
        <vt:lpwstr>_Toc58408168</vt:lpwstr>
      </vt:variant>
      <vt:variant>
        <vt:i4>1638463</vt:i4>
      </vt:variant>
      <vt:variant>
        <vt:i4>44</vt:i4>
      </vt:variant>
      <vt:variant>
        <vt:i4>0</vt:i4>
      </vt:variant>
      <vt:variant>
        <vt:i4>5</vt:i4>
      </vt:variant>
      <vt:variant>
        <vt:lpwstr/>
      </vt:variant>
      <vt:variant>
        <vt:lpwstr>_Toc58408167</vt:lpwstr>
      </vt:variant>
      <vt:variant>
        <vt:i4>1572927</vt:i4>
      </vt:variant>
      <vt:variant>
        <vt:i4>38</vt:i4>
      </vt:variant>
      <vt:variant>
        <vt:i4>0</vt:i4>
      </vt:variant>
      <vt:variant>
        <vt:i4>5</vt:i4>
      </vt:variant>
      <vt:variant>
        <vt:lpwstr/>
      </vt:variant>
      <vt:variant>
        <vt:lpwstr>_Toc58408166</vt:lpwstr>
      </vt:variant>
      <vt:variant>
        <vt:i4>1769535</vt:i4>
      </vt:variant>
      <vt:variant>
        <vt:i4>32</vt:i4>
      </vt:variant>
      <vt:variant>
        <vt:i4>0</vt:i4>
      </vt:variant>
      <vt:variant>
        <vt:i4>5</vt:i4>
      </vt:variant>
      <vt:variant>
        <vt:lpwstr/>
      </vt:variant>
      <vt:variant>
        <vt:lpwstr>_Toc58408165</vt:lpwstr>
      </vt:variant>
      <vt:variant>
        <vt:i4>1703999</vt:i4>
      </vt:variant>
      <vt:variant>
        <vt:i4>26</vt:i4>
      </vt:variant>
      <vt:variant>
        <vt:i4>0</vt:i4>
      </vt:variant>
      <vt:variant>
        <vt:i4>5</vt:i4>
      </vt:variant>
      <vt:variant>
        <vt:lpwstr/>
      </vt:variant>
      <vt:variant>
        <vt:lpwstr>_Toc58408164</vt:lpwstr>
      </vt:variant>
      <vt:variant>
        <vt:i4>1900607</vt:i4>
      </vt:variant>
      <vt:variant>
        <vt:i4>20</vt:i4>
      </vt:variant>
      <vt:variant>
        <vt:i4>0</vt:i4>
      </vt:variant>
      <vt:variant>
        <vt:i4>5</vt:i4>
      </vt:variant>
      <vt:variant>
        <vt:lpwstr/>
      </vt:variant>
      <vt:variant>
        <vt:lpwstr>_Toc58408163</vt:lpwstr>
      </vt:variant>
      <vt:variant>
        <vt:i4>1835071</vt:i4>
      </vt:variant>
      <vt:variant>
        <vt:i4>14</vt:i4>
      </vt:variant>
      <vt:variant>
        <vt:i4>0</vt:i4>
      </vt:variant>
      <vt:variant>
        <vt:i4>5</vt:i4>
      </vt:variant>
      <vt:variant>
        <vt:lpwstr/>
      </vt:variant>
      <vt:variant>
        <vt:lpwstr>_Toc58408162</vt:lpwstr>
      </vt:variant>
      <vt:variant>
        <vt:i4>2031679</vt:i4>
      </vt:variant>
      <vt:variant>
        <vt:i4>8</vt:i4>
      </vt:variant>
      <vt:variant>
        <vt:i4>0</vt:i4>
      </vt:variant>
      <vt:variant>
        <vt:i4>5</vt:i4>
      </vt:variant>
      <vt:variant>
        <vt:lpwstr/>
      </vt:variant>
      <vt:variant>
        <vt:lpwstr>_Toc58408161</vt:lpwstr>
      </vt:variant>
      <vt:variant>
        <vt:i4>1966143</vt:i4>
      </vt:variant>
      <vt:variant>
        <vt:i4>2</vt:i4>
      </vt:variant>
      <vt:variant>
        <vt:i4>0</vt:i4>
      </vt:variant>
      <vt:variant>
        <vt:i4>5</vt:i4>
      </vt:variant>
      <vt:variant>
        <vt:lpwstr/>
      </vt:variant>
      <vt:variant>
        <vt:lpwstr>_Toc58408160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Examensarbete / Degree Thesis</dc:subject>
  <dc:creator>Mattias Kallman</dc:creator>
  <cp:keywords/>
  <cp:lastModifiedBy>Mattias Kallman</cp:lastModifiedBy>
  <cp:revision>2</cp:revision>
  <cp:lastPrinted>2009-11-16T02:46:00Z</cp:lastPrinted>
  <dcterms:created xsi:type="dcterms:W3CDTF">2020-12-09T10:10:00Z</dcterms:created>
  <dcterms:modified xsi:type="dcterms:W3CDTF">2020-12-09T10:10:00Z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0x010100368877E456807B4080791671233085AC</vt:lpwstr>
  </property>
</Properties>
</file>